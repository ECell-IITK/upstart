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 w:themeColor="text1"/>
          <w:sz w:val="32"/>
          <w:szCs w:val="32"/>
        </w:rPr>
        <w:id w:val="-1691222513"/>
        <w:docPartObj>
          <w:docPartGallery w:val="Cover Pages"/>
          <w:docPartUnique/>
        </w:docPartObj>
      </w:sdtPr>
      <w:sdtEndPr/>
      <w:sdtContent>
        <w:p w:rsidR="00B5145C" w:rsidRDefault="00AC71E0">
          <w:pPr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000000" w:themeColor="text1"/>
              <w:sz w:val="32"/>
              <w:szCs w:val="3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0" allowOverlap="1" wp14:anchorId="79A9C38C" wp14:editId="00BFC1CE">
                    <wp:simplePos x="0" y="0"/>
                    <wp:positionH relativeFrom="margin">
                      <wp:posOffset>-22225</wp:posOffset>
                    </wp:positionH>
                    <wp:positionV relativeFrom="margin">
                      <wp:posOffset>6263640</wp:posOffset>
                    </wp:positionV>
                    <wp:extent cx="6127750" cy="2186940"/>
                    <wp:effectExtent l="0" t="0" r="0" b="0"/>
                    <wp:wrapTight wrapText="bothSides">
                      <wp:wrapPolygon edited="0">
                        <wp:start x="138" y="1882"/>
                        <wp:lineTo x="138" y="19568"/>
                        <wp:lineTo x="21392" y="19568"/>
                        <wp:lineTo x="21392" y="1882"/>
                        <wp:lineTo x="138" y="1882"/>
                      </wp:wrapPolygon>
                    </wp:wrapTight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7750" cy="2186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  <a:alpha val="7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145C" w:rsidRPr="00AC71E0" w:rsidRDefault="00DE1AB2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4F81BD" w:themeColor="accent1"/>
                                      <w:sz w:val="52"/>
                                      <w:szCs w:val="52"/>
                                    </w:rPr>
                                    <w:alias w:val="Company"/>
                                    <w:id w:val="-1072733315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30C3C">
                                      <w:rPr>
                                        <w:b/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</w:rPr>
                                      <w:t>e-SUMMIT</w:t>
                                    </w:r>
                                    <w:r w:rsidR="0037687C">
                                      <w:rPr>
                                        <w:b/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</w:rPr>
                                      <w:t xml:space="preserve"> 2016</w:t>
                                    </w:r>
                                  </w:sdtContent>
                                </w:sdt>
                              </w:p>
                              <w:p w:rsidR="00B5145C" w:rsidRPr="00AC71E0" w:rsidRDefault="00AC71E0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  <w:sz w:val="32"/>
                                    <w:szCs w:val="32"/>
                                  </w:rPr>
                                </w:pPr>
                                <w:r w:rsidRPr="00AC71E0">
                                  <w:rPr>
                                    <w:b/>
                                    <w:caps/>
                                    <w:color w:val="4F81BD" w:themeColor="accent1"/>
                                    <w:sz w:val="32"/>
                                    <w:szCs w:val="32"/>
                                  </w:rPr>
                                  <w:t>IIT kANPUR</w:t>
                                </w:r>
                              </w:p>
                              <w:p w:rsidR="00B5145C" w:rsidRPr="00B5145C" w:rsidRDefault="00DE1AB2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Year"/>
                                    <w:tag w:val="Year"/>
                                    <w:id w:val="-6125146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7687C">
                                      <w:rPr>
                                        <w:sz w:val="36"/>
                                        <w:szCs w:val="36"/>
                                      </w:rPr>
                                      <w:t>26</w:t>
                                    </w:r>
                                    <w:r w:rsidR="00B5145C" w:rsidRPr="00B5145C">
                                      <w:rPr>
                                        <w:sz w:val="36"/>
                                        <w:szCs w:val="36"/>
                                      </w:rPr>
                                      <w:t>th-</w:t>
                                    </w:r>
                                    <w:r w:rsidR="0037687C">
                                      <w:rPr>
                                        <w:sz w:val="36"/>
                                        <w:szCs w:val="36"/>
                                      </w:rPr>
                                      <w:t>28</w:t>
                                    </w:r>
                                    <w:r w:rsidR="00430C3C">
                                      <w:rPr>
                                        <w:sz w:val="36"/>
                                        <w:szCs w:val="36"/>
                                      </w:rPr>
                                      <w:t>th August</w:t>
                                    </w:r>
                                  </w:sdtContent>
                                </w:sdt>
                              </w:p>
                              <w:p w:rsidR="00B5145C" w:rsidRPr="00B5145C" w:rsidRDefault="00B5145C" w:rsidP="00B5145C">
                                <w:pPr>
                                  <w:pStyle w:val="NoSpacing"/>
                                  <w:spacing w:line="276" w:lineRule="auto"/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9A9C38C" id="Rectangle 1" o:spid="_x0000_s1026" style="position:absolute;margin-left:-1.75pt;margin-top:493.2pt;width:482.5pt;height:172.2pt;z-index:-25165875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" o:allowincell="f" filled="f" fillcolor="white [3212]" stroked="f" strokecolor="black [3213]" strokeweight=".25pt">
                    <v:fill opacity="46003f"/>
                    <v:textbox inset=",18pt,,18pt">
                      <w:txbxContent>
                        <w:p w:rsidR="00B5145C" w:rsidRPr="00AC71E0" w:rsidRDefault="0037687C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4F81BD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4F81BD" w:themeColor="accent1"/>
                                <w:sz w:val="52"/>
                                <w:szCs w:val="52"/>
                              </w:rPr>
                              <w:alias w:val="Company"/>
                              <w:id w:val="-1072733315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30C3C">
                                <w:rPr>
                                  <w:b/>
                                  <w:caps/>
                                  <w:color w:val="4F81BD" w:themeColor="accent1"/>
                                  <w:sz w:val="52"/>
                                  <w:szCs w:val="52"/>
                                </w:rPr>
                                <w:t>e-SUMMIT</w:t>
                              </w:r>
                              <w:r>
                                <w:rPr>
                                  <w:b/>
                                  <w:caps/>
                                  <w:color w:val="4F81BD" w:themeColor="accent1"/>
                                  <w:sz w:val="52"/>
                                  <w:szCs w:val="52"/>
                                </w:rPr>
                                <w:t xml:space="preserve"> 2016</w:t>
                              </w:r>
                            </w:sdtContent>
                          </w:sdt>
                        </w:p>
                        <w:p w:rsidR="00B5145C" w:rsidRPr="00AC71E0" w:rsidRDefault="00AC71E0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4F81BD" w:themeColor="accent1"/>
                              <w:sz w:val="32"/>
                              <w:szCs w:val="32"/>
                            </w:rPr>
                          </w:pPr>
                          <w:r w:rsidRPr="00AC71E0">
                            <w:rPr>
                              <w:b/>
                              <w:caps/>
                              <w:color w:val="4F81BD" w:themeColor="accent1"/>
                              <w:sz w:val="32"/>
                              <w:szCs w:val="32"/>
                            </w:rPr>
                            <w:t>IIT kANPUR</w:t>
                          </w:r>
                        </w:p>
                        <w:p w:rsidR="00B5145C" w:rsidRPr="00B5145C" w:rsidRDefault="0037687C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Year"/>
                              <w:tag w:val="Year"/>
                              <w:id w:val="-6125146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sz w:val="36"/>
                                  <w:szCs w:val="36"/>
                                </w:rPr>
                                <w:t>26</w:t>
                              </w:r>
                              <w:r w:rsidR="00B5145C" w:rsidRPr="00B5145C">
                                <w:rPr>
                                  <w:sz w:val="36"/>
                                  <w:szCs w:val="36"/>
                                </w:rPr>
                                <w:t>th-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28</w:t>
                              </w:r>
                              <w:r w:rsidR="00430C3C">
                                <w:rPr>
                                  <w:sz w:val="36"/>
                                  <w:szCs w:val="36"/>
                                </w:rPr>
                                <w:t>th August</w:t>
                              </w:r>
                            </w:sdtContent>
                          </w:sdt>
                        </w:p>
                        <w:p w:rsidR="00B5145C" w:rsidRPr="00B5145C" w:rsidRDefault="00B5145C" w:rsidP="00B5145C">
                          <w:pPr>
                            <w:pStyle w:val="NoSpacing"/>
                            <w:spacing w:line="276" w:lineRule="auto"/>
                            <w:rPr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tight" anchorx="margin" anchory="margin"/>
                  </v:rect>
                </w:pict>
              </mc:Fallback>
            </mc:AlternateContent>
          </w:r>
          <w:r>
            <w:rPr>
              <w:noProof/>
              <w:color w:val="000000" w:themeColor="text1"/>
              <w:sz w:val="32"/>
              <w:szCs w:val="3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5680" behindDoc="1" locked="0" layoutInCell="0" allowOverlap="1" wp14:anchorId="76B435B7" wp14:editId="7A7DB7B8">
                    <wp:simplePos x="0" y="0"/>
                    <wp:positionH relativeFrom="margin">
                      <wp:posOffset>-605155</wp:posOffset>
                    </wp:positionH>
                    <wp:positionV relativeFrom="margin">
                      <wp:posOffset>-602615</wp:posOffset>
                    </wp:positionV>
                    <wp:extent cx="6436360" cy="8514715"/>
                    <wp:effectExtent l="0" t="0" r="0" b="0"/>
                    <wp:wrapNone/>
                    <wp:docPr id="3" name="Rounded Rectangle 3" descr="Light vertic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36360" cy="851471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blipFill>
                              <a:blip r:embed="rId6"/>
                              <a:tile tx="0" ty="0" sx="100000" sy="100000" flip="none" algn="tl"/>
                            </a:blip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3EE9DE1D" id="Rounded Rectangle 3" o:spid="_x0000_s1026" alt="Light vertical" style="position:absolute;margin-left:-47.65pt;margin-top:-47.45pt;width:506.8pt;height:670.45pt;z-index:-251660800;visibility:visible;mso-wrap-style:square;mso-width-percent:920;mso-height-percent:940;mso-wrap-distance-left:9pt;mso-wrap-distance-top:0;mso-wrap-distance-right:9pt;mso-wrap-distance-bottom:0;mso-position-horizontal:absolute;mso-position-horizontal-relative:margin;mso-position-vertical:absolute;mso-position-vertical-relative:margin;mso-width-percent:920;mso-height-percent:940;mso-width-relative:page;mso-height-relative:page;v-text-anchor:top" arcsize="2269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" o:allowincell="f" stroked="f">
                    <v:fill r:id="rId7" o:title="Light vertical" recolor="t" rotate="t" type="tile"/>
                    <w10:wrap anchorx="margin" anchory="margin"/>
                  </v:roundrect>
                </w:pict>
              </mc:Fallback>
            </mc:AlternateContent>
          </w:r>
          <w:r w:rsidR="00B5145C">
            <w:rPr>
              <w:noProof/>
              <w:color w:val="000000" w:themeColor="text1"/>
              <w:sz w:val="32"/>
              <w:szCs w:val="3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4656" behindDoc="1" locked="0" layoutInCell="0" allowOverlap="1" wp14:anchorId="60F01822" wp14:editId="75DAC65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436360" cy="8514715"/>
                    <wp:effectExtent l="9525" t="9525" r="12065" b="10160"/>
                    <wp:wrapNone/>
                    <wp:docPr id="4" name="Rounded 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36360" cy="851471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577C0A41" id="Rounded Rectangle 4" o:spid="_x0000_s1026" style="position:absolute;margin-left:0;margin-top:0;width:506.8pt;height:670.45pt;z-index:-251661824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" o:allowincell="f" filled="f" fillcolor="black" strokecolor="black [3213]">
                    <w10:wrap anchorx="margin" anchory="margin"/>
                  </v:roundrect>
                </w:pict>
              </mc:Fallback>
            </mc:AlternateContent>
          </w:r>
          <w:r w:rsidR="00B5145C">
            <w:rPr>
              <w:noProof/>
              <w:color w:val="000000" w:themeColor="text1"/>
              <w:sz w:val="32"/>
              <w:szCs w:val="3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0" allowOverlap="1" wp14:anchorId="64F8BAD8" wp14:editId="3524E16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2971800</wp:posOffset>
                        </wp:positionV>
                      </mc:Fallback>
                    </mc:AlternateContent>
                    <wp:extent cx="7303135" cy="1033145"/>
                    <wp:effectExtent l="0" t="0" r="2540" b="0"/>
                    <wp:wrapNone/>
                    <wp:docPr id="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03135" cy="1033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61"/>
                                </w:tblGrid>
                                <w:tr w:rsidR="00430C3C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B8CCE4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B5145C" w:rsidRDefault="00B5145C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430C3C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4F81BD" w:themeFill="accent1"/>
                                      <w:vAlign w:val="center"/>
                                    </w:tcPr>
                                    <w:p w:rsidR="00B5145C" w:rsidRDefault="00DE1AB2" w:rsidP="00430C3C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alias w:val="Title"/>
                                          <w:id w:val="803289448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30C3C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UPSTART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430C3C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4BACC6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B5145C" w:rsidRDefault="00B5145C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430C3C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vAlign w:val="bottom"/>
                                    </w:tcPr>
                                    <w:p w:rsidR="00B5145C" w:rsidRDefault="00DE1AB2" w:rsidP="00B5145C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sz w:val="36"/>
                                            <w:szCs w:val="36"/>
                                          </w:rPr>
                                          <w:alias w:val="Subtitle"/>
                                          <w:id w:val="803289449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5145C">
                                            <w:rPr>
                                              <w:rFonts w:asciiTheme="majorHAnsi" w:hAnsiTheme="majorHAnsi"/>
                                              <w:sz w:val="36"/>
                                              <w:szCs w:val="36"/>
                                            </w:rPr>
                                            <w:t>EXECUTIVE SUMMARY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B5145C" w:rsidRDefault="00B5145C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4F8BAD8" id="Rectangle 2" o:spid="_x0000_s1027" style="position:absolute;margin-left:0;margin-top:0;width:575.05pt;height:81.35pt;z-index:251656704;visibility:visible;mso-wrap-style:square;mso-width-percent:920;mso-height-percent:1000;mso-top-percent:250;mso-wrap-distance-left:9pt;mso-wrap-distance-top:0;mso-wrap-distance-right:9pt;mso-wrap-distance-bottom:0;mso-position-horizontal:center;mso-position-horizontal-relative:margin;mso-position-vertical-relative:margin;mso-width-percent:920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" o:allowincell="f" filled="f" fillcolor="white [3212]" stroked="f" strokecolor="black [3213]" strokeweight=".25pt">
                    <v:textbox style="mso-fit-shape-to-text:t" inset="0,0,0,0">
                      <w:txbxContent>
                        <w:tbl>
                          <w:tblPr>
                            <w:tblStyle w:val="TableGrid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61"/>
                          </w:tblGrid>
                          <w:tr w:rsidR="00430C3C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B8CCE4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B5145C" w:rsidRDefault="00B5145C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430C3C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4F81BD" w:themeFill="accent1"/>
                                <w:vAlign w:val="center"/>
                              </w:tcPr>
                              <w:p w:rsidR="00B5145C" w:rsidRDefault="00DE1AB2" w:rsidP="00430C3C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803289448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0C3C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UPSTART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430C3C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4BACC6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B5145C" w:rsidRDefault="00B5145C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430C3C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11520" w:type="dxa"/>
                                <w:vAlign w:val="bottom"/>
                              </w:tcPr>
                              <w:p w:rsidR="00B5145C" w:rsidRDefault="00DE1AB2" w:rsidP="00B5145C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sz w:val="36"/>
                                      <w:szCs w:val="36"/>
                                    </w:rPr>
                                    <w:alias w:val="Subtitle"/>
                                    <w:id w:val="80328944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145C">
                                      <w:rPr>
                                        <w:rFonts w:asciiTheme="majorHAnsi" w:hAnsiTheme="majorHAnsi"/>
                                        <w:sz w:val="36"/>
                                        <w:szCs w:val="36"/>
                                      </w:rPr>
                                      <w:t>EXECUTIVE SUMMARY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B5145C" w:rsidRDefault="00B5145C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B5145C">
            <w:rPr>
              <w:color w:val="000000" w:themeColor="text1"/>
              <w:sz w:val="32"/>
              <w:szCs w:val="32"/>
            </w:rPr>
            <w:br w:type="page"/>
          </w:r>
        </w:p>
      </w:sdtContent>
    </w:sdt>
    <w:tbl>
      <w:tblPr>
        <w:tblStyle w:val="TableGrid"/>
        <w:tblpPr w:leftFromText="180" w:rightFromText="180" w:vertAnchor="text" w:horzAnchor="page" w:tblpX="1668" w:tblpY="89"/>
        <w:tblW w:w="9576" w:type="dxa"/>
        <w:tblLook w:val="04A0" w:firstRow="1" w:lastRow="0" w:firstColumn="1" w:lastColumn="0" w:noHBand="0" w:noVBand="1"/>
      </w:tblPr>
      <w:tblGrid>
        <w:gridCol w:w="1906"/>
        <w:gridCol w:w="1655"/>
        <w:gridCol w:w="1892"/>
        <w:gridCol w:w="2202"/>
        <w:gridCol w:w="1921"/>
      </w:tblGrid>
      <w:tr w:rsidR="003210E5" w:rsidTr="009E4A18">
        <w:tc>
          <w:tcPr>
            <w:tcW w:w="1906" w:type="dxa"/>
            <w:shd w:val="clear" w:color="auto" w:fill="948A54" w:themeFill="background2" w:themeFillShade="80"/>
          </w:tcPr>
          <w:p w:rsidR="003210E5" w:rsidRPr="001C2ADD" w:rsidRDefault="003210E5" w:rsidP="009E4A18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b/>
                <w:sz w:val="32"/>
                <w:szCs w:val="32"/>
              </w:rPr>
            </w:pPr>
            <w:r w:rsidRPr="001C2ADD">
              <w:rPr>
                <w:rFonts w:ascii="Cambria" w:hAnsi="Cambria"/>
                <w:b/>
                <w:sz w:val="32"/>
                <w:szCs w:val="32"/>
              </w:rPr>
              <w:lastRenderedPageBreak/>
              <w:t>Name of Member</w:t>
            </w:r>
          </w:p>
        </w:tc>
        <w:tc>
          <w:tcPr>
            <w:tcW w:w="1655" w:type="dxa"/>
            <w:shd w:val="clear" w:color="auto" w:fill="948A54" w:themeFill="background2" w:themeFillShade="80"/>
          </w:tcPr>
          <w:p w:rsidR="003210E5" w:rsidRPr="001C2ADD" w:rsidRDefault="003210E5" w:rsidP="009E4A18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b/>
                <w:sz w:val="32"/>
                <w:szCs w:val="32"/>
              </w:rPr>
            </w:pPr>
            <w:r w:rsidRPr="001C2ADD">
              <w:rPr>
                <w:rFonts w:ascii="Cambria" w:hAnsi="Cambria"/>
                <w:b/>
                <w:sz w:val="32"/>
                <w:szCs w:val="32"/>
              </w:rPr>
              <w:t>E-mail</w:t>
            </w:r>
          </w:p>
        </w:tc>
        <w:tc>
          <w:tcPr>
            <w:tcW w:w="1892" w:type="dxa"/>
            <w:shd w:val="clear" w:color="auto" w:fill="948A54" w:themeFill="background2" w:themeFillShade="80"/>
          </w:tcPr>
          <w:p w:rsidR="003210E5" w:rsidRPr="001C2ADD" w:rsidRDefault="003210E5" w:rsidP="009E4A18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b/>
                <w:sz w:val="32"/>
                <w:szCs w:val="32"/>
              </w:rPr>
            </w:pPr>
            <w:r w:rsidRPr="001C2ADD">
              <w:rPr>
                <w:rFonts w:ascii="Cambria" w:hAnsi="Cambria"/>
                <w:b/>
                <w:sz w:val="32"/>
                <w:szCs w:val="32"/>
              </w:rPr>
              <w:t>Contact Number</w:t>
            </w:r>
          </w:p>
        </w:tc>
        <w:tc>
          <w:tcPr>
            <w:tcW w:w="2202" w:type="dxa"/>
            <w:shd w:val="clear" w:color="auto" w:fill="948A54" w:themeFill="background2" w:themeFillShade="80"/>
          </w:tcPr>
          <w:p w:rsidR="003210E5" w:rsidRPr="001C2ADD" w:rsidRDefault="003210E5" w:rsidP="009E4A18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b/>
                <w:sz w:val="32"/>
                <w:szCs w:val="32"/>
              </w:rPr>
            </w:pPr>
            <w:r w:rsidRPr="001C2ADD">
              <w:rPr>
                <w:rFonts w:ascii="Cambria" w:hAnsi="Cambria"/>
                <w:b/>
                <w:sz w:val="32"/>
                <w:szCs w:val="32"/>
              </w:rPr>
              <w:t>Organisation</w:t>
            </w:r>
          </w:p>
        </w:tc>
        <w:tc>
          <w:tcPr>
            <w:tcW w:w="1921" w:type="dxa"/>
            <w:shd w:val="clear" w:color="auto" w:fill="948A54" w:themeFill="background2" w:themeFillShade="80"/>
          </w:tcPr>
          <w:p w:rsidR="003210E5" w:rsidRPr="001C2ADD" w:rsidRDefault="003210E5" w:rsidP="009E4A18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b/>
                <w:sz w:val="32"/>
                <w:szCs w:val="32"/>
              </w:rPr>
            </w:pPr>
            <w:r w:rsidRPr="001C2ADD">
              <w:rPr>
                <w:rFonts w:ascii="Cambria" w:hAnsi="Cambria"/>
                <w:b/>
                <w:sz w:val="32"/>
                <w:szCs w:val="32"/>
              </w:rPr>
              <w:t>Institute</w:t>
            </w:r>
          </w:p>
        </w:tc>
      </w:tr>
      <w:tr w:rsidR="003210E5" w:rsidTr="009E4A18">
        <w:tc>
          <w:tcPr>
            <w:tcW w:w="1906" w:type="dxa"/>
          </w:tcPr>
          <w:p w:rsidR="003210E5" w:rsidRDefault="003210E5" w:rsidP="009E4A18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5" w:type="dxa"/>
          </w:tcPr>
          <w:p w:rsidR="003210E5" w:rsidRDefault="003210E5" w:rsidP="009E4A18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2" w:type="dxa"/>
          </w:tcPr>
          <w:p w:rsidR="003210E5" w:rsidRDefault="003210E5" w:rsidP="009E4A18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02" w:type="dxa"/>
          </w:tcPr>
          <w:p w:rsidR="003210E5" w:rsidRDefault="003210E5" w:rsidP="009E4A18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21" w:type="dxa"/>
          </w:tcPr>
          <w:p w:rsidR="003210E5" w:rsidRDefault="003210E5" w:rsidP="009E4A18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</w:tr>
      <w:tr w:rsidR="003210E5" w:rsidTr="009E4A18">
        <w:tc>
          <w:tcPr>
            <w:tcW w:w="1906" w:type="dxa"/>
          </w:tcPr>
          <w:p w:rsidR="003210E5" w:rsidRDefault="003210E5" w:rsidP="009E4A18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5" w:type="dxa"/>
          </w:tcPr>
          <w:p w:rsidR="003210E5" w:rsidRDefault="003210E5" w:rsidP="009E4A18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2" w:type="dxa"/>
          </w:tcPr>
          <w:p w:rsidR="003210E5" w:rsidRDefault="003210E5" w:rsidP="009E4A18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02" w:type="dxa"/>
          </w:tcPr>
          <w:p w:rsidR="003210E5" w:rsidRDefault="003210E5" w:rsidP="009E4A18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21" w:type="dxa"/>
          </w:tcPr>
          <w:p w:rsidR="003210E5" w:rsidRDefault="003210E5" w:rsidP="009E4A18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</w:tr>
      <w:tr w:rsidR="003210E5" w:rsidTr="009E4A18">
        <w:tc>
          <w:tcPr>
            <w:tcW w:w="1906" w:type="dxa"/>
          </w:tcPr>
          <w:p w:rsidR="003210E5" w:rsidRDefault="003210E5" w:rsidP="009E4A18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5" w:type="dxa"/>
          </w:tcPr>
          <w:p w:rsidR="003210E5" w:rsidRDefault="003210E5" w:rsidP="009E4A18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2" w:type="dxa"/>
          </w:tcPr>
          <w:p w:rsidR="003210E5" w:rsidRDefault="003210E5" w:rsidP="009E4A18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02" w:type="dxa"/>
          </w:tcPr>
          <w:p w:rsidR="003210E5" w:rsidRDefault="003210E5" w:rsidP="009E4A18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21" w:type="dxa"/>
          </w:tcPr>
          <w:p w:rsidR="003210E5" w:rsidRDefault="003210E5" w:rsidP="009E4A18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</w:tr>
      <w:tr w:rsidR="003210E5" w:rsidTr="009E4A18">
        <w:tc>
          <w:tcPr>
            <w:tcW w:w="1906" w:type="dxa"/>
          </w:tcPr>
          <w:p w:rsidR="003210E5" w:rsidRDefault="003210E5" w:rsidP="009E4A18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5" w:type="dxa"/>
          </w:tcPr>
          <w:p w:rsidR="003210E5" w:rsidRDefault="003210E5" w:rsidP="009E4A18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2" w:type="dxa"/>
          </w:tcPr>
          <w:p w:rsidR="003210E5" w:rsidRDefault="003210E5" w:rsidP="009E4A18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02" w:type="dxa"/>
          </w:tcPr>
          <w:p w:rsidR="003210E5" w:rsidRDefault="003210E5" w:rsidP="009E4A18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21" w:type="dxa"/>
          </w:tcPr>
          <w:p w:rsidR="003210E5" w:rsidRDefault="003210E5" w:rsidP="009E4A18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B5145C" w:rsidRPr="00B04691" w:rsidRDefault="00B5145C" w:rsidP="00B5145C">
      <w:pPr>
        <w:pStyle w:val="Heading2"/>
        <w:jc w:val="center"/>
        <w:rPr>
          <w:rFonts w:cstheme="minorHAnsi"/>
          <w:sz w:val="32"/>
          <w:szCs w:val="32"/>
        </w:rPr>
      </w:pPr>
      <w:r w:rsidRPr="00B04691">
        <w:rPr>
          <w:rFonts w:cstheme="minorHAnsi"/>
          <w:sz w:val="32"/>
          <w:szCs w:val="32"/>
        </w:rPr>
        <w:t>Company/</w:t>
      </w:r>
      <w:r w:rsidR="00430C3C">
        <w:rPr>
          <w:rFonts w:cstheme="minorHAnsi"/>
          <w:sz w:val="32"/>
          <w:szCs w:val="32"/>
        </w:rPr>
        <w:t>Start-up</w:t>
      </w:r>
      <w:r w:rsidRPr="00B04691">
        <w:rPr>
          <w:rFonts w:cstheme="minorHAnsi"/>
          <w:sz w:val="32"/>
          <w:szCs w:val="32"/>
        </w:rPr>
        <w:t xml:space="preserve"> </w:t>
      </w:r>
      <w:r w:rsidR="00430C3C">
        <w:rPr>
          <w:rFonts w:cstheme="minorHAnsi"/>
          <w:sz w:val="32"/>
          <w:szCs w:val="32"/>
        </w:rPr>
        <w:t>N</w:t>
      </w:r>
      <w:r w:rsidRPr="00B04691">
        <w:rPr>
          <w:rFonts w:cstheme="minorHAnsi"/>
          <w:sz w:val="32"/>
          <w:szCs w:val="32"/>
        </w:rPr>
        <w:t>ame</w:t>
      </w:r>
    </w:p>
    <w:p w:rsidR="00B5145C" w:rsidRDefault="00B5145C" w:rsidP="00674CB2">
      <w:pPr>
        <w:widowControl w:val="0"/>
        <w:autoSpaceDE w:val="0"/>
        <w:autoSpaceDN w:val="0"/>
        <w:adjustRightInd w:val="0"/>
        <w:spacing w:after="0" w:line="259" w:lineRule="exact"/>
        <w:jc w:val="center"/>
        <w:rPr>
          <w:rFonts w:asciiTheme="majorHAnsi" w:hAnsiTheme="majorHAnsi" w:cstheme="minorHAnsi"/>
          <w:color w:val="333333"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Tagline</w:t>
      </w:r>
      <w:r w:rsidRPr="00D35BB4">
        <w:rPr>
          <w:rFonts w:asciiTheme="majorHAnsi" w:hAnsiTheme="majorHAnsi" w:cstheme="minorHAnsi"/>
          <w:color w:val="333333"/>
          <w:sz w:val="17"/>
          <w:szCs w:val="17"/>
        </w:rPr>
        <w:t xml:space="preserve"> </w:t>
      </w:r>
      <w:r w:rsidRPr="00D35BB4">
        <w:rPr>
          <w:rFonts w:asciiTheme="majorHAnsi" w:hAnsiTheme="majorHAnsi" w:cstheme="minorHAnsi"/>
          <w:color w:val="333333"/>
          <w:sz w:val="24"/>
          <w:szCs w:val="24"/>
        </w:rPr>
        <w:t>(A short and attractive tagline to describe your proposition)</w:t>
      </w:r>
    </w:p>
    <w:p w:rsidR="0037687C" w:rsidRDefault="0037687C" w:rsidP="00674CB2">
      <w:pPr>
        <w:widowControl w:val="0"/>
        <w:autoSpaceDE w:val="0"/>
        <w:autoSpaceDN w:val="0"/>
        <w:adjustRightInd w:val="0"/>
        <w:spacing w:after="0" w:line="259" w:lineRule="exact"/>
        <w:jc w:val="center"/>
        <w:rPr>
          <w:rFonts w:asciiTheme="majorHAnsi" w:hAnsiTheme="majorHAnsi" w:cstheme="minorHAnsi"/>
          <w:color w:val="333333"/>
          <w:sz w:val="24"/>
          <w:szCs w:val="24"/>
        </w:rPr>
      </w:pPr>
    </w:p>
    <w:p w:rsidR="0037687C" w:rsidRDefault="0037687C" w:rsidP="00674CB2">
      <w:pPr>
        <w:widowControl w:val="0"/>
        <w:autoSpaceDE w:val="0"/>
        <w:autoSpaceDN w:val="0"/>
        <w:adjustRightInd w:val="0"/>
        <w:spacing w:after="0" w:line="259" w:lineRule="exact"/>
        <w:jc w:val="center"/>
        <w:rPr>
          <w:rFonts w:asciiTheme="majorHAnsi" w:hAnsiTheme="majorHAnsi" w:cstheme="minorHAnsi"/>
          <w:color w:val="333333"/>
          <w:sz w:val="24"/>
          <w:szCs w:val="24"/>
        </w:rPr>
      </w:pPr>
    </w:p>
    <w:p w:rsidR="0037687C" w:rsidRPr="00674CB2" w:rsidRDefault="0037687C" w:rsidP="00674CB2">
      <w:pPr>
        <w:widowControl w:val="0"/>
        <w:autoSpaceDE w:val="0"/>
        <w:autoSpaceDN w:val="0"/>
        <w:adjustRightInd w:val="0"/>
        <w:spacing w:after="0" w:line="259" w:lineRule="exact"/>
        <w:jc w:val="center"/>
        <w:rPr>
          <w:rFonts w:asciiTheme="majorHAnsi" w:hAnsiTheme="majorHAnsi" w:cstheme="minorHAnsi"/>
          <w:color w:val="333333"/>
          <w:sz w:val="24"/>
          <w:szCs w:val="24"/>
        </w:rPr>
      </w:pPr>
    </w:p>
    <w:p w:rsidR="00B5145C" w:rsidRPr="00900D29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color w:val="8DB3E2" w:themeColor="text2" w:themeTint="66"/>
          <w:sz w:val="24"/>
          <w:szCs w:val="24"/>
        </w:rPr>
      </w:pPr>
    </w:p>
    <w:p w:rsidR="00B5145C" w:rsidRPr="00900D29" w:rsidRDefault="00B5145C" w:rsidP="00B5145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59" w:lineRule="exact"/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</w:pPr>
      <w:r w:rsidRPr="00900D29"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  <w:t>BASIC INFORMATION</w:t>
      </w:r>
      <w:r w:rsidR="00D46C8F"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  <w:t>*</w:t>
      </w:r>
      <w:r w:rsidRPr="00900D29"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  <w:t>:</w:t>
      </w:r>
    </w:p>
    <w:p w:rsidR="00B5145C" w:rsidRPr="00900D29" w:rsidRDefault="00B5145C" w:rsidP="00B5145C">
      <w:pPr>
        <w:pStyle w:val="ListParagraph"/>
        <w:widowControl w:val="0"/>
        <w:autoSpaceDE w:val="0"/>
        <w:autoSpaceDN w:val="0"/>
        <w:adjustRightInd w:val="0"/>
        <w:spacing w:after="0" w:line="259" w:lineRule="exact"/>
        <w:ind w:left="1080"/>
        <w:rPr>
          <w:rFonts w:asciiTheme="majorHAnsi" w:hAnsiTheme="majorHAnsi" w:cstheme="minorHAnsi"/>
          <w:b/>
          <w:color w:val="8DB3E2" w:themeColor="text2" w:themeTint="66"/>
          <w:sz w:val="24"/>
          <w:szCs w:val="24"/>
          <w:u w:val="single"/>
        </w:rPr>
      </w:pPr>
    </w:p>
    <w:p w:rsidR="00B5145C" w:rsidRPr="00D46C8F" w:rsidRDefault="00D46C8F" w:rsidP="00B5145C">
      <w:pPr>
        <w:widowControl w:val="0"/>
        <w:autoSpaceDE w:val="0"/>
        <w:autoSpaceDN w:val="0"/>
        <w:adjustRightInd w:val="0"/>
        <w:spacing w:after="0" w:line="259" w:lineRule="exact"/>
        <w:ind w:left="360"/>
        <w:rPr>
          <w:rStyle w:val="IntenseReference"/>
          <w:rFonts w:asciiTheme="majorHAnsi" w:hAnsiTheme="majorHAnsi" w:cstheme="minorHAnsi"/>
          <w:b w:val="0"/>
          <w:bCs w:val="0"/>
          <w:i/>
          <w:iCs/>
          <w:color w:val="auto"/>
          <w:sz w:val="24"/>
          <w:szCs w:val="24"/>
          <w:u w:val="none"/>
        </w:rPr>
      </w:pPr>
      <w:r w:rsidRPr="00D46C8F"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  <w:u w:val="none"/>
        </w:rPr>
        <w:t>*</w:t>
      </w:r>
      <w:r>
        <w:rPr>
          <w:rStyle w:val="IntenseReference"/>
          <w:rFonts w:asciiTheme="majorHAnsi" w:hAnsiTheme="majorHAnsi" w:cstheme="minorHAnsi"/>
          <w:color w:val="auto"/>
          <w:sz w:val="24"/>
          <w:szCs w:val="24"/>
          <w:u w:val="none"/>
        </w:rPr>
        <w:t>In case you find the space less, you can brief up your answers in the form of bullets.</w:t>
      </w:r>
      <w:r w:rsidR="00430C3C">
        <w:rPr>
          <w:rStyle w:val="IntenseReference"/>
          <w:rFonts w:asciiTheme="majorHAnsi" w:hAnsiTheme="majorHAnsi" w:cstheme="minorHAnsi"/>
          <w:color w:val="auto"/>
          <w:sz w:val="24"/>
          <w:szCs w:val="24"/>
          <w:u w:val="none"/>
        </w:rPr>
        <w:t xml:space="preserve"> </w:t>
      </w:r>
      <w:r>
        <w:rPr>
          <w:rStyle w:val="IntenseReference"/>
          <w:rFonts w:asciiTheme="majorHAnsi" w:hAnsiTheme="majorHAnsi" w:cstheme="minorHAnsi"/>
          <w:color w:val="auto"/>
          <w:sz w:val="24"/>
          <w:szCs w:val="24"/>
          <w:u w:val="none"/>
        </w:rPr>
        <w:t>(</w:t>
      </w:r>
      <w:r>
        <w:rPr>
          <w:rStyle w:val="IntenseReference"/>
          <w:rFonts w:asciiTheme="majorHAnsi" w:hAnsiTheme="majorHAnsi" w:cstheme="minorHAnsi"/>
          <w:i/>
          <w:iCs/>
          <w:color w:val="auto"/>
          <w:sz w:val="24"/>
          <w:szCs w:val="24"/>
          <w:u w:val="none"/>
        </w:rPr>
        <w:t>This can be followed for the whole summary fill up)</w:t>
      </w:r>
    </w:p>
    <w:p w:rsidR="00D46C8F" w:rsidRPr="00D46C8F" w:rsidRDefault="00D46C8F" w:rsidP="00B5145C">
      <w:pPr>
        <w:widowControl w:val="0"/>
        <w:autoSpaceDE w:val="0"/>
        <w:autoSpaceDN w:val="0"/>
        <w:adjustRightInd w:val="0"/>
        <w:spacing w:after="0" w:line="259" w:lineRule="exact"/>
        <w:ind w:left="360"/>
        <w:rPr>
          <w:rFonts w:asciiTheme="majorHAnsi" w:hAnsiTheme="majorHAnsi" w:cstheme="minorHAnsi"/>
          <w:sz w:val="24"/>
          <w:szCs w:val="24"/>
        </w:rPr>
      </w:pPr>
    </w:p>
    <w:p w:rsidR="00B5145C" w:rsidRDefault="00B5145C" w:rsidP="00B5145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The Grab (</w:t>
      </w:r>
      <w:r w:rsidRPr="00D35BB4">
        <w:rPr>
          <w:rFonts w:asciiTheme="majorHAnsi" w:hAnsiTheme="majorHAnsi" w:cstheme="minorHAnsi"/>
          <w:i/>
          <w:color w:val="000000"/>
          <w:sz w:val="24"/>
          <w:szCs w:val="24"/>
        </w:rPr>
        <w:t>short description of the investment opportunity you are presenting in the form of vision and/or mission statement</w:t>
      </w:r>
      <w:r w:rsidRPr="00D35BB4">
        <w:rPr>
          <w:rFonts w:asciiTheme="majorHAnsi" w:hAnsiTheme="majorHAnsi" w:cstheme="minorHAnsi"/>
          <w:b/>
          <w:sz w:val="24"/>
          <w:szCs w:val="24"/>
        </w:rPr>
        <w:t>):</w:t>
      </w:r>
    </w:p>
    <w:p w:rsidR="007B45DC" w:rsidRDefault="007B45DC" w:rsidP="007B45DC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b/>
          <w:sz w:val="24"/>
          <w:szCs w:val="24"/>
        </w:rPr>
      </w:pPr>
    </w:p>
    <w:p w:rsidR="00C6300D" w:rsidRDefault="00C6300D" w:rsidP="007B45DC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b/>
          <w:sz w:val="24"/>
          <w:szCs w:val="24"/>
        </w:rPr>
      </w:pPr>
    </w:p>
    <w:p w:rsidR="00E42ACE" w:rsidRPr="00D35BB4" w:rsidRDefault="00E42ACE" w:rsidP="00B5145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 xml:space="preserve">Do you have a working prototype? </w:t>
      </w:r>
      <w:r w:rsidR="00D46C8F">
        <w:rPr>
          <w:rFonts w:asciiTheme="majorHAnsi" w:hAnsiTheme="majorHAnsi" w:cstheme="minorHAnsi"/>
          <w:b/>
          <w:sz w:val="24"/>
          <w:szCs w:val="24"/>
        </w:rPr>
        <w:t xml:space="preserve"> (Y/N)</w:t>
      </w:r>
    </w:p>
    <w:p w:rsidR="00B5145C" w:rsidRDefault="00B5145C" w:rsidP="00C6300D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b/>
          <w:sz w:val="24"/>
          <w:szCs w:val="24"/>
        </w:rPr>
      </w:pPr>
    </w:p>
    <w:p w:rsidR="00674CB2" w:rsidRDefault="00674CB2" w:rsidP="00C6300D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b/>
          <w:sz w:val="24"/>
          <w:szCs w:val="24"/>
        </w:rPr>
      </w:pPr>
    </w:p>
    <w:p w:rsidR="004D62E1" w:rsidRPr="00D35BB4" w:rsidRDefault="004D62E1" w:rsidP="004D62E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Category in which your start-up falls</w:t>
      </w:r>
      <w:r w:rsidRPr="00D35BB4">
        <w:rPr>
          <w:rFonts w:asciiTheme="majorHAnsi" w:hAnsiTheme="majorHAnsi" w:cstheme="minorHAnsi"/>
          <w:b/>
          <w:sz w:val="24"/>
          <w:szCs w:val="24"/>
        </w:rPr>
        <w:t>:</w:t>
      </w:r>
    </w:p>
    <w:p w:rsidR="004D62E1" w:rsidRPr="00D35BB4" w:rsidRDefault="004D62E1" w:rsidP="004D62E1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b/>
          <w:sz w:val="24"/>
          <w:szCs w:val="24"/>
        </w:rPr>
      </w:pPr>
      <w:r w:rsidRPr="00D35BB4">
        <w:rPr>
          <w:rFonts w:asciiTheme="majorHAnsi" w:hAnsiTheme="maj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05132AF" wp14:editId="0612431D">
                <wp:simplePos x="0" y="0"/>
                <wp:positionH relativeFrom="column">
                  <wp:posOffset>2305685</wp:posOffset>
                </wp:positionH>
                <wp:positionV relativeFrom="paragraph">
                  <wp:posOffset>129540</wp:posOffset>
                </wp:positionV>
                <wp:extent cx="305435" cy="228600"/>
                <wp:effectExtent l="0" t="0" r="18415" b="19050"/>
                <wp:wrapSquare wrapText="bothSides"/>
                <wp:docPr id="1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2E1" w:rsidRDefault="004D62E1" w:rsidP="004D62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5132A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8" type="#_x0000_t202" style="position:absolute;left:0;text-align:left;margin-left:181.55pt;margin-top:10.2pt;width:24.05pt;height:18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">
                <v:textbox>
                  <w:txbxContent>
                    <w:p w:rsidR="004D62E1" w:rsidRDefault="004D62E1" w:rsidP="004D62E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62E1" w:rsidRDefault="004D62E1" w:rsidP="004D62E1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Product-based Venture</w:t>
      </w:r>
    </w:p>
    <w:p w:rsidR="004D62E1" w:rsidRDefault="004D62E1" w:rsidP="004D62E1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3BCD3DC" wp14:editId="7E18461B">
                <wp:simplePos x="0" y="0"/>
                <wp:positionH relativeFrom="column">
                  <wp:posOffset>2315210</wp:posOffset>
                </wp:positionH>
                <wp:positionV relativeFrom="paragraph">
                  <wp:posOffset>162560</wp:posOffset>
                </wp:positionV>
                <wp:extent cx="305435" cy="228600"/>
                <wp:effectExtent l="0" t="0" r="18415" b="19050"/>
                <wp:wrapSquare wrapText="bothSides"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2E1" w:rsidRDefault="004D62E1" w:rsidP="004D62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CD3DC" id="_x0000_s1029" type="#_x0000_t202" style="position:absolute;left:0;text-align:left;margin-left:182.3pt;margin-top:12.8pt;width:24.05pt;height:18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">
                <v:textbox>
                  <w:txbxContent>
                    <w:p w:rsidR="004D62E1" w:rsidRDefault="004D62E1" w:rsidP="004D62E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62E1" w:rsidRPr="00D35BB4" w:rsidRDefault="004D62E1" w:rsidP="004D62E1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Service-based</w:t>
      </w:r>
      <w:r w:rsidRPr="00D35BB4">
        <w:rPr>
          <w:rFonts w:asciiTheme="majorHAnsi" w:hAnsiTheme="majorHAnsi" w:cstheme="minorHAnsi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>Venture</w:t>
      </w:r>
    </w:p>
    <w:p w:rsidR="004D62E1" w:rsidRPr="00D35BB4" w:rsidRDefault="004D62E1" w:rsidP="004D62E1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sz w:val="24"/>
          <w:szCs w:val="24"/>
        </w:rPr>
      </w:pPr>
    </w:p>
    <w:p w:rsidR="004D62E1" w:rsidRPr="00D35BB4" w:rsidRDefault="004D62E1" w:rsidP="004D62E1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C31CB5F" wp14:editId="6D53AE03">
                <wp:simplePos x="0" y="0"/>
                <wp:positionH relativeFrom="column">
                  <wp:posOffset>2315210</wp:posOffset>
                </wp:positionH>
                <wp:positionV relativeFrom="paragraph">
                  <wp:posOffset>17145</wp:posOffset>
                </wp:positionV>
                <wp:extent cx="305435" cy="228600"/>
                <wp:effectExtent l="0" t="0" r="18415" b="19050"/>
                <wp:wrapSquare wrapText="bothSides"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2E1" w:rsidRDefault="004D62E1" w:rsidP="004D62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1CB5F" id="_x0000_s1030" type="#_x0000_t202" style="position:absolute;left:0;text-align:left;margin-left:182.3pt;margin-top:1.35pt;width:24.05pt;height:1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AruLgIAAFcEAAAOAAAAZHJzL2Uyb0RvYy54bWysVNtu2zAMfR+wfxD0vthxkyw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">
                <v:textbox>
                  <w:txbxContent>
                    <w:p w:rsidR="004D62E1" w:rsidRDefault="004D62E1" w:rsidP="004D62E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5BB4">
        <w:rPr>
          <w:rFonts w:asciiTheme="majorHAnsi" w:hAnsiTheme="majorHAnsi" w:cstheme="minorHAnsi"/>
          <w:sz w:val="24"/>
          <w:szCs w:val="24"/>
        </w:rPr>
        <w:t>Social</w:t>
      </w:r>
      <w:r w:rsidR="009902CC">
        <w:rPr>
          <w:rFonts w:asciiTheme="majorHAnsi" w:hAnsiTheme="majorHAnsi" w:cstheme="minorHAnsi"/>
          <w:sz w:val="24"/>
          <w:szCs w:val="24"/>
        </w:rPr>
        <w:t xml:space="preserve"> sector</w:t>
      </w:r>
      <w:r w:rsidRPr="00D35BB4">
        <w:rPr>
          <w:rFonts w:asciiTheme="majorHAnsi" w:hAnsiTheme="majorHAnsi" w:cstheme="minorHAnsi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>Venture</w:t>
      </w:r>
    </w:p>
    <w:p w:rsidR="004D62E1" w:rsidRDefault="004D62E1" w:rsidP="004D62E1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Problem/ Opportunity (</w:t>
      </w:r>
      <w:r w:rsidRPr="00D35BB4">
        <w:rPr>
          <w:rFonts w:asciiTheme="majorHAnsi" w:hAnsiTheme="majorHAnsi" w:cstheme="minorHAnsi"/>
          <w:i/>
          <w:color w:val="000000"/>
          <w:sz w:val="24"/>
          <w:szCs w:val="24"/>
        </w:rPr>
        <w:t>Describe your target buyer’s need or desire</w:t>
      </w:r>
      <w:r w:rsidRPr="00D35BB4">
        <w:rPr>
          <w:rFonts w:asciiTheme="majorHAnsi" w:hAnsiTheme="majorHAnsi" w:cstheme="minorHAnsi"/>
          <w:color w:val="000000"/>
          <w:sz w:val="17"/>
          <w:szCs w:val="17"/>
        </w:rPr>
        <w:t xml:space="preserve">. </w:t>
      </w:r>
      <w:r w:rsidRPr="00D35BB4">
        <w:rPr>
          <w:rFonts w:asciiTheme="majorHAnsi" w:hAnsiTheme="majorHAnsi" w:cstheme="minorHAnsi"/>
          <w:i/>
          <w:color w:val="000000"/>
          <w:sz w:val="24"/>
          <w:szCs w:val="24"/>
        </w:rPr>
        <w:t>Avoid technical terms and only focus on explaining the opportunity. Also include the profile of target customers</w:t>
      </w:r>
      <w:r w:rsidRPr="00D35BB4">
        <w:rPr>
          <w:rFonts w:asciiTheme="majorHAnsi" w:hAnsiTheme="majorHAnsi" w:cstheme="minorHAnsi"/>
          <w:b/>
          <w:sz w:val="24"/>
          <w:szCs w:val="24"/>
        </w:rPr>
        <w:t>):</w:t>
      </w:r>
    </w:p>
    <w:p w:rsidR="00B5145C" w:rsidRDefault="00B5145C" w:rsidP="00C6300D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b/>
          <w:sz w:val="24"/>
          <w:szCs w:val="24"/>
        </w:rPr>
      </w:pPr>
    </w:p>
    <w:p w:rsidR="00C6300D" w:rsidRPr="00D35BB4" w:rsidRDefault="00C6300D" w:rsidP="00C6300D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b/>
          <w:sz w:val="24"/>
          <w:szCs w:val="24"/>
        </w:rPr>
      </w:pPr>
    </w:p>
    <w:p w:rsidR="00B5145C" w:rsidRDefault="00B5145C" w:rsidP="00C6300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Solution/ Product (</w:t>
      </w:r>
      <w:r w:rsidRPr="00D35BB4">
        <w:rPr>
          <w:rFonts w:asciiTheme="majorHAnsi" w:hAnsiTheme="majorHAnsi" w:cstheme="minorHAnsi"/>
          <w:i/>
          <w:color w:val="000000"/>
          <w:sz w:val="24"/>
          <w:szCs w:val="24"/>
        </w:rPr>
        <w:t>Describe how you want to address the need or opportunity. Concentrate on essential value proposition and customer benefits</w:t>
      </w:r>
      <w:r w:rsidRPr="00D35BB4">
        <w:rPr>
          <w:rFonts w:asciiTheme="majorHAnsi" w:hAnsiTheme="majorHAnsi" w:cstheme="minorHAnsi"/>
          <w:b/>
          <w:sz w:val="24"/>
          <w:szCs w:val="24"/>
        </w:rPr>
        <w:t>):</w:t>
      </w:r>
    </w:p>
    <w:p w:rsidR="00C6300D" w:rsidRDefault="00C6300D" w:rsidP="00C6300D">
      <w:pPr>
        <w:pStyle w:val="ListParagraph"/>
        <w:rPr>
          <w:rFonts w:asciiTheme="majorHAnsi" w:hAnsiTheme="majorHAnsi" w:cstheme="minorHAnsi"/>
          <w:b/>
          <w:sz w:val="24"/>
          <w:szCs w:val="24"/>
        </w:rPr>
      </w:pPr>
    </w:p>
    <w:p w:rsidR="00674CB2" w:rsidRDefault="00674CB2" w:rsidP="00C6300D">
      <w:pPr>
        <w:pStyle w:val="ListParagraph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sz w:val="24"/>
          <w:szCs w:val="24"/>
        </w:rPr>
      </w:pPr>
      <w:r w:rsidRPr="00D35BB4">
        <w:rPr>
          <w:rFonts w:asciiTheme="majorHAnsi" w:hAnsiTheme="majorHAnsi" w:cstheme="minorHAnsi"/>
          <w:b/>
          <w:bCs/>
          <w:sz w:val="24"/>
          <w:szCs w:val="24"/>
        </w:rPr>
        <w:t>Team structure (</w:t>
      </w:r>
      <w:r w:rsidRPr="00D35BB4">
        <w:rPr>
          <w:rFonts w:asciiTheme="majorHAnsi" w:hAnsiTheme="majorHAnsi" w:cstheme="minorHAnsi"/>
          <w:bCs/>
          <w:i/>
          <w:sz w:val="24"/>
          <w:szCs w:val="24"/>
        </w:rPr>
        <w:t>describe about the work division among the team members</w:t>
      </w:r>
      <w:r w:rsidRPr="00D35BB4">
        <w:rPr>
          <w:rFonts w:asciiTheme="majorHAnsi" w:hAnsiTheme="majorHAnsi" w:cstheme="minorHAnsi"/>
          <w:b/>
          <w:bCs/>
          <w:sz w:val="24"/>
          <w:szCs w:val="24"/>
        </w:rPr>
        <w:t>):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inorHAnsi"/>
          <w:b/>
          <w:bCs/>
          <w:sz w:val="24"/>
          <w:szCs w:val="24"/>
        </w:rPr>
      </w:pPr>
      <w:r w:rsidRPr="00D35BB4">
        <w:rPr>
          <w:rFonts w:asciiTheme="majorHAnsi" w:hAnsiTheme="majorHAnsi" w:cstheme="minorHAnsi"/>
          <w:b/>
          <w:bCs/>
          <w:sz w:val="24"/>
          <w:szCs w:val="24"/>
        </w:rPr>
        <w:t>Example: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b/>
          <w:bCs/>
          <w:sz w:val="24"/>
          <w:szCs w:val="24"/>
        </w:rPr>
      </w:pPr>
      <w:r w:rsidRPr="00D35BB4">
        <w:rPr>
          <w:rFonts w:asciiTheme="majorHAnsi" w:hAnsiTheme="majorHAnsi" w:cstheme="minorHAns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E80BA11" wp14:editId="0B6F050E">
            <wp:extent cx="4037330" cy="2054225"/>
            <wp:effectExtent l="38100" t="0" r="20320" b="0"/>
            <wp:docPr id="16" name="Organization Chart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073AD" w:rsidRDefault="001073AD" w:rsidP="00C6300D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1073AD" w:rsidRDefault="001073AD" w:rsidP="00C6300D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1073AD" w:rsidRPr="00D35BB4" w:rsidRDefault="001073AD" w:rsidP="00C6300D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B5145C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C6300D" w:rsidRPr="00D35BB4" w:rsidRDefault="00C6300D" w:rsidP="00B5145C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Industry which your</w:t>
      </w:r>
      <w:r w:rsidR="00C6300D">
        <w:rPr>
          <w:rFonts w:asciiTheme="majorHAnsi" w:hAnsiTheme="majorHAnsi" w:cstheme="minorHAnsi"/>
          <w:b/>
          <w:sz w:val="24"/>
          <w:szCs w:val="24"/>
        </w:rPr>
        <w:t xml:space="preserve"> start-up</w:t>
      </w:r>
      <w:r w:rsidRPr="00D35BB4">
        <w:rPr>
          <w:rFonts w:asciiTheme="majorHAnsi" w:hAnsiTheme="majorHAnsi" w:cstheme="minorHAnsi"/>
          <w:b/>
          <w:sz w:val="24"/>
          <w:szCs w:val="24"/>
        </w:rPr>
        <w:t xml:space="preserve"> idea caters to</w:t>
      </w:r>
      <w:r w:rsidR="00430C3C">
        <w:rPr>
          <w:rFonts w:asciiTheme="majorHAnsi" w:hAnsiTheme="majorHAnsi" w:cstheme="minorHAnsi"/>
          <w:b/>
          <w:sz w:val="24"/>
          <w:szCs w:val="24"/>
        </w:rPr>
        <w:t xml:space="preserve"> </w:t>
      </w:r>
      <w:r w:rsidR="00430C3C" w:rsidRPr="00D35BB4">
        <w:rPr>
          <w:rFonts w:asciiTheme="majorHAnsi" w:hAnsiTheme="majorHAnsi" w:cstheme="minorHAnsi"/>
          <w:b/>
          <w:bCs/>
          <w:sz w:val="24"/>
          <w:szCs w:val="24"/>
        </w:rPr>
        <w:t>(</w:t>
      </w:r>
      <w:r w:rsidR="00430C3C" w:rsidRPr="00430C3C">
        <w:rPr>
          <w:rFonts w:asciiTheme="majorHAnsi" w:hAnsiTheme="majorHAnsi" w:cstheme="minorHAnsi"/>
          <w:bCs/>
          <w:i/>
          <w:sz w:val="24"/>
          <w:szCs w:val="24"/>
        </w:rPr>
        <w:t>ra</w:t>
      </w:r>
      <w:r w:rsidR="00430C3C">
        <w:rPr>
          <w:rFonts w:asciiTheme="majorHAnsi" w:hAnsiTheme="majorHAnsi" w:cstheme="minorHAnsi"/>
          <w:bCs/>
          <w:i/>
          <w:sz w:val="24"/>
          <w:szCs w:val="24"/>
        </w:rPr>
        <w:t>nk each of the following sectors in order of relevance to your idea</w:t>
      </w:r>
      <w:r w:rsidR="00430C3C" w:rsidRPr="00D35BB4">
        <w:rPr>
          <w:rFonts w:asciiTheme="majorHAnsi" w:hAnsiTheme="majorHAnsi" w:cstheme="minorHAnsi"/>
          <w:b/>
          <w:bCs/>
          <w:sz w:val="24"/>
          <w:szCs w:val="24"/>
        </w:rPr>
        <w:t>)</w:t>
      </w:r>
      <w:r w:rsidRPr="00D35BB4">
        <w:rPr>
          <w:rFonts w:asciiTheme="majorHAnsi" w:hAnsiTheme="majorHAnsi" w:cstheme="minorHAnsi"/>
          <w:b/>
          <w:sz w:val="24"/>
          <w:szCs w:val="24"/>
        </w:rPr>
        <w:t>: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920"/>
        <w:gridCol w:w="2578"/>
      </w:tblGrid>
      <w:tr w:rsidR="00B5145C" w:rsidRPr="00D35BB4" w:rsidTr="00461F4E">
        <w:trPr>
          <w:trHeight w:val="440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jc w:val="center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SECTOR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jc w:val="center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PRIORITY</w:t>
            </w:r>
          </w:p>
        </w:tc>
      </w:tr>
      <w:tr w:rsidR="00B5145C" w:rsidRPr="00D35BB4" w:rsidTr="00461F4E">
        <w:trPr>
          <w:trHeight w:val="449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Electronics &amp; Hardware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440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Telecom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431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Healthcare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431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Media &amp; entertainment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368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Manufacturing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431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Clean technology/ alternative fuel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440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Agriculture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438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Retail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447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Food &amp; Beverages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395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Financial Services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528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Applications  &amp; services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</w:tbl>
    <w:p w:rsidR="00B5145C" w:rsidRPr="00D35BB4" w:rsidRDefault="00B5145C" w:rsidP="00B5145C">
      <w:pPr>
        <w:rPr>
          <w:rFonts w:asciiTheme="majorHAnsi" w:hAnsiTheme="majorHAnsi" w:cstheme="minorHAnsi"/>
          <w:b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        </w:t>
      </w:r>
    </w:p>
    <w:p w:rsidR="0055394A" w:rsidRDefault="00430C3C" w:rsidP="0055394A">
      <w:pPr>
        <w:ind w:left="720" w:firstLine="720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Others please specify</w:t>
      </w:r>
      <w:r w:rsidR="00B5145C" w:rsidRPr="00D35BB4">
        <w:rPr>
          <w:rFonts w:asciiTheme="majorHAnsi" w:hAnsiTheme="majorHAnsi" w:cstheme="minorHAnsi"/>
          <w:b/>
          <w:sz w:val="24"/>
          <w:szCs w:val="24"/>
        </w:rPr>
        <w:t>:</w:t>
      </w:r>
      <w:r w:rsidR="00B5145C">
        <w:rPr>
          <w:rFonts w:asciiTheme="majorHAnsi" w:hAnsiTheme="majorHAnsi" w:cstheme="minorHAnsi"/>
          <w:b/>
          <w:sz w:val="24"/>
          <w:szCs w:val="24"/>
        </w:rPr>
        <w:t xml:space="preserve"> </w:t>
      </w:r>
    </w:p>
    <w:p w:rsidR="0055394A" w:rsidRPr="0055394A" w:rsidRDefault="0055394A" w:rsidP="0055394A">
      <w:pPr>
        <w:ind w:left="720" w:firstLine="720"/>
        <w:rPr>
          <w:rStyle w:val="IntenseReference"/>
          <w:rFonts w:asciiTheme="majorHAnsi" w:hAnsiTheme="majorHAnsi" w:cstheme="minorHAnsi"/>
          <w:bCs w:val="0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  <w:br w:type="page"/>
      </w:r>
    </w:p>
    <w:p w:rsidR="00B5145C" w:rsidRPr="00E70904" w:rsidRDefault="00B5145C" w:rsidP="00E7090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</w:pPr>
      <w:r w:rsidRPr="00E70904"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  <w:lastRenderedPageBreak/>
        <w:t>BUSINESS IDEA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17" w:lineRule="exact"/>
        <w:rPr>
          <w:rFonts w:asciiTheme="majorHAnsi" w:hAnsiTheme="majorHAnsi" w:cstheme="minorHAnsi"/>
          <w:sz w:val="24"/>
          <w:szCs w:val="24"/>
        </w:rPr>
      </w:pPr>
    </w:p>
    <w:p w:rsidR="00A268B1" w:rsidRPr="001073AD" w:rsidRDefault="003C20A8" w:rsidP="001073AD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b/>
          <w:bCs/>
          <w:i/>
          <w:iCs/>
          <w:sz w:val="24"/>
          <w:szCs w:val="24"/>
        </w:rPr>
      </w:pPr>
      <w:r>
        <w:rPr>
          <w:rFonts w:asciiTheme="majorHAnsi" w:hAnsiTheme="majorHAnsi" w:cstheme="minorHAnsi"/>
          <w:b/>
          <w:bCs/>
          <w:sz w:val="24"/>
          <w:szCs w:val="24"/>
        </w:rPr>
        <w:t>Market analysis</w:t>
      </w:r>
      <w:r w:rsidR="00B5145C" w:rsidRPr="00D35BB4">
        <w:rPr>
          <w:rFonts w:asciiTheme="majorHAnsi" w:hAnsiTheme="majorHAnsi" w:cstheme="minorHAnsi"/>
          <w:sz w:val="24"/>
          <w:szCs w:val="24"/>
        </w:rPr>
        <w:t xml:space="preserve"> (</w:t>
      </w:r>
      <w:r w:rsidR="00B5145C" w:rsidRPr="00D35BB4">
        <w:rPr>
          <w:rFonts w:asciiTheme="majorHAnsi" w:hAnsiTheme="majorHAnsi" w:cstheme="minorHAnsi"/>
          <w:i/>
          <w:iCs/>
          <w:sz w:val="24"/>
          <w:szCs w:val="24"/>
        </w:rPr>
        <w:t xml:space="preserve">a description of the market you are operating/ planning to operate in, highlighting the gaps and opportunities, the customer need you are satisfying, the market leaders, the size &amp; scalability, trends, competition etc. </w:t>
      </w:r>
      <w:r w:rsidR="00B5145C" w:rsidRPr="00D35BB4">
        <w:rPr>
          <w:rFonts w:asciiTheme="majorHAnsi" w:hAnsiTheme="majorHAnsi" w:cstheme="minorHAnsi"/>
          <w:b/>
          <w:bCs/>
          <w:i/>
          <w:iCs/>
          <w:sz w:val="24"/>
          <w:szCs w:val="24"/>
        </w:rPr>
        <w:t>Word limit: Up to</w:t>
      </w:r>
      <w:r w:rsidR="00B5145C" w:rsidRPr="00D35BB4">
        <w:rPr>
          <w:rFonts w:asciiTheme="majorHAnsi" w:hAnsiTheme="majorHAnsi" w:cstheme="minorHAnsi"/>
          <w:sz w:val="24"/>
          <w:szCs w:val="24"/>
        </w:rPr>
        <w:t xml:space="preserve"> </w:t>
      </w:r>
      <w:r w:rsidR="00B5145C" w:rsidRPr="00D35BB4">
        <w:rPr>
          <w:rFonts w:asciiTheme="majorHAnsi" w:hAnsiTheme="majorHAnsi" w:cstheme="minorHAnsi"/>
          <w:b/>
          <w:bCs/>
          <w:i/>
          <w:iCs/>
          <w:sz w:val="24"/>
          <w:szCs w:val="24"/>
        </w:rPr>
        <w:t>150 words)</w:t>
      </w:r>
      <w:r>
        <w:rPr>
          <w:rFonts w:asciiTheme="majorHAnsi" w:hAnsiTheme="majorHAnsi" w:cstheme="minorHAnsi"/>
          <w:b/>
          <w:bCs/>
          <w:i/>
          <w:iCs/>
          <w:sz w:val="24"/>
          <w:szCs w:val="24"/>
        </w:rPr>
        <w:t>:</w:t>
      </w:r>
    </w:p>
    <w:p w:rsidR="00B5145C" w:rsidRPr="00A268B1" w:rsidRDefault="00B5145C" w:rsidP="002F0A85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iCs/>
          <w:sz w:val="24"/>
          <w:szCs w:val="24"/>
        </w:rPr>
      </w:pPr>
      <w:r w:rsidRPr="00A268B1">
        <w:rPr>
          <w:rFonts w:asciiTheme="majorHAnsi" w:hAnsiTheme="maj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88B417C" wp14:editId="015C066C">
                <wp:simplePos x="0" y="0"/>
                <wp:positionH relativeFrom="column">
                  <wp:posOffset>371475</wp:posOffset>
                </wp:positionH>
                <wp:positionV relativeFrom="paragraph">
                  <wp:posOffset>92710</wp:posOffset>
                </wp:positionV>
                <wp:extent cx="5267325" cy="2124075"/>
                <wp:effectExtent l="0" t="0" r="28575" b="28575"/>
                <wp:wrapTopAndBottom/>
                <wp:docPr id="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21240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45C" w:rsidRDefault="00B5145C" w:rsidP="00B5145C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417C" id="Text Box 15" o:spid="_x0000_s1031" type="#_x0000_t202" style="position:absolute;margin-left:29.25pt;margin-top:7.3pt;width:414.75pt;height:167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">
                <v:fill opacity="0"/>
                <v:textbox>
                  <w:txbxContent>
                    <w:p w:rsidR="00B5145C" w:rsidRDefault="00B5145C" w:rsidP="00B5145C">
                      <w:pPr>
                        <w:jc w:val="both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30818" w:rsidRPr="001073AD" w:rsidRDefault="00DE1AB2" w:rsidP="006E2AE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iCs/>
          <w:sz w:val="24"/>
          <w:szCs w:val="24"/>
        </w:rPr>
      </w:pPr>
      <w:r w:rsidRPr="00D35BB4">
        <w:rPr>
          <w:rFonts w:asciiTheme="majorHAnsi" w:hAnsiTheme="maj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936DC2B" wp14:editId="48A9446C">
                <wp:simplePos x="0" y="0"/>
                <wp:positionH relativeFrom="column">
                  <wp:posOffset>447675</wp:posOffset>
                </wp:positionH>
                <wp:positionV relativeFrom="paragraph">
                  <wp:posOffset>1033145</wp:posOffset>
                </wp:positionV>
                <wp:extent cx="5238750" cy="1524000"/>
                <wp:effectExtent l="0" t="0" r="19050" b="19050"/>
                <wp:wrapTopAndBottom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524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45C" w:rsidRDefault="00B5145C" w:rsidP="00B5145C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6DC2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2" type="#_x0000_t202" style="position:absolute;left:0;text-align:left;margin-left:35.25pt;margin-top:81.35pt;width:412.5pt;height:120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">
                <v:fill opacity="0"/>
                <v:textbox>
                  <w:txbxContent>
                    <w:p w:rsidR="00B5145C" w:rsidRDefault="00B5145C" w:rsidP="00B5145C">
                      <w:bookmarkStart w:id="1" w:name="_GoBack"/>
                      <w:bookmarkEnd w:id="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5145C" w:rsidRPr="001073AD">
        <w:rPr>
          <w:rFonts w:asciiTheme="majorHAnsi" w:hAnsiTheme="majorHAnsi" w:cstheme="minorHAnsi"/>
          <w:b/>
          <w:sz w:val="24"/>
          <w:szCs w:val="24"/>
        </w:rPr>
        <w:t>Product analysis</w:t>
      </w:r>
      <w:r w:rsidR="00B5145C" w:rsidRPr="001073AD">
        <w:rPr>
          <w:rFonts w:asciiTheme="majorHAnsi" w:hAnsiTheme="majorHAnsi" w:cstheme="minorHAnsi"/>
          <w:i/>
          <w:iCs/>
          <w:sz w:val="24"/>
          <w:szCs w:val="24"/>
        </w:rPr>
        <w:t xml:space="preserve"> </w:t>
      </w:r>
      <w:r w:rsidR="00B5145C" w:rsidRPr="001073AD">
        <w:rPr>
          <w:rFonts w:asciiTheme="majorHAnsi" w:hAnsiTheme="majorHAnsi" w:cstheme="minorHAnsi"/>
          <w:iCs/>
          <w:sz w:val="24"/>
          <w:szCs w:val="24"/>
        </w:rPr>
        <w:t>(</w:t>
      </w:r>
      <w:r w:rsidR="00B5145C" w:rsidRPr="001073AD">
        <w:rPr>
          <w:rFonts w:asciiTheme="majorHAnsi" w:hAnsiTheme="majorHAnsi" w:cstheme="minorHAnsi"/>
          <w:i/>
          <w:iCs/>
          <w:sz w:val="24"/>
          <w:szCs w:val="24"/>
        </w:rPr>
        <w:t xml:space="preserve">Present your product/service and its Unique Selling Proposition (USP) - including any Intellectual Property and other entry barriers you may be creating, the kind of customers &amp; geography segments you will be addressing, et al, highlighting any validation that you may have done that supports your proposition. </w:t>
      </w:r>
      <w:r w:rsidR="00B5145C" w:rsidRPr="001073AD">
        <w:rPr>
          <w:rFonts w:asciiTheme="majorHAnsi" w:hAnsiTheme="majorHAnsi" w:cstheme="minorHAnsi"/>
          <w:b/>
          <w:i/>
          <w:iCs/>
          <w:sz w:val="24"/>
          <w:szCs w:val="24"/>
        </w:rPr>
        <w:t>Word limit:</w:t>
      </w:r>
      <w:r w:rsidR="00B5145C" w:rsidRPr="001073AD">
        <w:rPr>
          <w:rFonts w:asciiTheme="majorHAnsi" w:hAnsiTheme="majorHAnsi" w:cstheme="minorHAnsi"/>
          <w:i/>
          <w:iCs/>
          <w:sz w:val="24"/>
          <w:szCs w:val="24"/>
        </w:rPr>
        <w:t xml:space="preserve"> </w:t>
      </w:r>
      <w:r w:rsidR="00B5145C" w:rsidRPr="001073AD">
        <w:rPr>
          <w:rFonts w:asciiTheme="majorHAnsi" w:hAnsiTheme="majorHAnsi" w:cstheme="minorHAnsi"/>
          <w:b/>
          <w:bCs/>
          <w:i/>
          <w:iCs/>
          <w:sz w:val="24"/>
          <w:szCs w:val="24"/>
        </w:rPr>
        <w:t>Up to 150 words</w:t>
      </w:r>
      <w:r w:rsidR="00B5145C" w:rsidRPr="001073AD">
        <w:rPr>
          <w:rFonts w:asciiTheme="majorHAnsi" w:hAnsiTheme="majorHAnsi" w:cstheme="minorHAnsi"/>
          <w:b/>
          <w:i/>
          <w:iCs/>
          <w:sz w:val="24"/>
          <w:szCs w:val="24"/>
        </w:rPr>
        <w:t>):</w:t>
      </w:r>
    </w:p>
    <w:p w:rsidR="00B5145C" w:rsidRPr="00D35BB4" w:rsidRDefault="00B5145C" w:rsidP="001073AD">
      <w:pPr>
        <w:widowControl w:val="0"/>
        <w:autoSpaceDE w:val="0"/>
        <w:autoSpaceDN w:val="0"/>
        <w:adjustRightInd w:val="0"/>
        <w:spacing w:after="0" w:line="314" w:lineRule="exact"/>
        <w:ind w:left="720"/>
        <w:rPr>
          <w:rFonts w:asciiTheme="majorHAnsi" w:hAnsiTheme="majorHAnsi" w:cstheme="minorHAnsi"/>
          <w:b/>
          <w:iCs/>
        </w:rPr>
      </w:pPr>
    </w:p>
    <w:p w:rsidR="001073AD" w:rsidRPr="001073AD" w:rsidRDefault="001073AD" w:rsidP="001073AD">
      <w:pPr>
        <w:pStyle w:val="Default"/>
        <w:numPr>
          <w:ilvl w:val="0"/>
          <w:numId w:val="3"/>
        </w:numPr>
        <w:rPr>
          <w:rStyle w:val="IntenseReference"/>
          <w:rFonts w:asciiTheme="majorHAnsi" w:hAnsiTheme="majorHAnsi" w:cstheme="minorHAnsi"/>
          <w:bCs w:val="0"/>
          <w:iCs/>
          <w:smallCaps w:val="0"/>
          <w:color w:val="000000"/>
          <w:spacing w:val="0"/>
          <w:u w:val="none"/>
        </w:rPr>
      </w:pPr>
      <w:r w:rsidRPr="00D35BB4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86D897" wp14:editId="223023B3">
                <wp:simplePos x="0" y="0"/>
                <wp:positionH relativeFrom="column">
                  <wp:posOffset>447675</wp:posOffset>
                </wp:positionH>
                <wp:positionV relativeFrom="paragraph">
                  <wp:posOffset>434340</wp:posOffset>
                </wp:positionV>
                <wp:extent cx="5267325" cy="1533525"/>
                <wp:effectExtent l="0" t="0" r="28575" b="28575"/>
                <wp:wrapTopAndBottom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5335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A85" w:rsidRDefault="002F0A85" w:rsidP="002F0A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6D897" id="_x0000_s1033" type="#_x0000_t202" style="position:absolute;left:0;text-align:left;margin-left:35.25pt;margin-top:34.2pt;width:414.75pt;height:120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">
                <v:fill opacity="0"/>
                <v:textbox>
                  <w:txbxContent>
                    <w:p w:rsidR="002F0A85" w:rsidRDefault="002F0A85" w:rsidP="002F0A85"/>
                  </w:txbxContent>
                </v:textbox>
                <w10:wrap type="topAndBottom"/>
              </v:shape>
            </w:pict>
          </mc:Fallback>
        </mc:AlternateContent>
      </w:r>
      <w:r w:rsidR="00B5145C" w:rsidRPr="00D35BB4">
        <w:rPr>
          <w:rFonts w:asciiTheme="majorHAnsi" w:hAnsiTheme="majorHAnsi" w:cstheme="minorHAnsi"/>
          <w:b/>
          <w:iCs/>
        </w:rPr>
        <w:t>Sales &amp; Distribution of the Product/Service (</w:t>
      </w:r>
      <w:r w:rsidR="00B5145C" w:rsidRPr="00D35BB4">
        <w:rPr>
          <w:rFonts w:asciiTheme="majorHAnsi" w:hAnsiTheme="majorHAnsi" w:cstheme="minorHAnsi"/>
          <w:i/>
          <w:iCs/>
        </w:rPr>
        <w:t xml:space="preserve">Distribution plan </w:t>
      </w:r>
      <w:r w:rsidR="00B5145C" w:rsidRPr="00D35BB4">
        <w:rPr>
          <w:rFonts w:asciiTheme="majorHAnsi" w:hAnsiTheme="majorHAnsi" w:cstheme="minorHAnsi"/>
          <w:b/>
          <w:i/>
          <w:iCs/>
        </w:rPr>
        <w:t>Word limit: Up to 150 words</w:t>
      </w:r>
      <w:r w:rsidR="00B5145C" w:rsidRPr="00D35BB4">
        <w:rPr>
          <w:rFonts w:asciiTheme="majorHAnsi" w:hAnsiTheme="majorHAnsi" w:cstheme="minorHAnsi"/>
          <w:b/>
          <w:iCs/>
        </w:rPr>
        <w:t>):</w:t>
      </w:r>
      <w:r w:rsidRPr="001073AD"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  <w:br w:type="page"/>
      </w:r>
    </w:p>
    <w:p w:rsidR="001073AD" w:rsidRDefault="001073AD" w:rsidP="001073AD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</w:pPr>
    </w:p>
    <w:p w:rsidR="00B5145C" w:rsidRPr="00900D29" w:rsidRDefault="00B5145C" w:rsidP="00B5145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39" w:lineRule="auto"/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</w:pPr>
      <w:r w:rsidRPr="00900D29"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  <w:t>CURRENT OPERATIONAL DETAILS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55" w:lineRule="exact"/>
        <w:rPr>
          <w:rFonts w:asciiTheme="majorHAnsi" w:hAnsiTheme="majorHAnsi" w:cstheme="minorHAnsi"/>
          <w:sz w:val="24"/>
          <w:szCs w:val="24"/>
        </w:rPr>
      </w:pPr>
    </w:p>
    <w:p w:rsidR="00B5145C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40"/>
        <w:jc w:val="both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Current state of development: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40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2"/>
          <w:numId w:val="1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Is a prototype ready or has a pilot been done?   </w:t>
      </w:r>
      <w:proofErr w:type="spellStart"/>
      <w:r w:rsidRPr="00D35BB4">
        <w:rPr>
          <w:rFonts w:asciiTheme="majorHAnsi" w:hAnsiTheme="majorHAnsi" w:cstheme="minorHAnsi"/>
          <w:sz w:val="24"/>
          <w:szCs w:val="24"/>
        </w:rPr>
        <w:t>Ans</w:t>
      </w:r>
      <w:proofErr w:type="spellEnd"/>
      <w:r w:rsidRPr="00D35BB4">
        <w:rPr>
          <w:rFonts w:asciiTheme="majorHAnsi" w:hAnsiTheme="majorHAnsi" w:cstheme="minorHAnsi"/>
          <w:sz w:val="24"/>
          <w:szCs w:val="24"/>
        </w:rPr>
        <w:t xml:space="preserve">-&gt; 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43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2"/>
          <w:numId w:val="1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>In case of a product/process, has a patent been applied for</w:t>
      </w:r>
      <w:r w:rsidR="00A268B1">
        <w:rPr>
          <w:rFonts w:asciiTheme="majorHAnsi" w:hAnsiTheme="majorHAnsi" w:cstheme="minorHAnsi"/>
          <w:sz w:val="24"/>
          <w:szCs w:val="24"/>
        </w:rPr>
        <w:t>?</w:t>
      </w:r>
      <w:r w:rsidRPr="00D35BB4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D35BB4">
        <w:rPr>
          <w:rFonts w:asciiTheme="majorHAnsi" w:hAnsiTheme="majorHAnsi" w:cstheme="minorHAnsi"/>
          <w:sz w:val="24"/>
          <w:szCs w:val="24"/>
        </w:rPr>
        <w:t>Ans</w:t>
      </w:r>
      <w:proofErr w:type="spellEnd"/>
      <w:r w:rsidRPr="00D35BB4">
        <w:rPr>
          <w:rFonts w:asciiTheme="majorHAnsi" w:hAnsiTheme="majorHAnsi" w:cstheme="minorHAnsi"/>
          <w:sz w:val="24"/>
          <w:szCs w:val="24"/>
        </w:rPr>
        <w:t xml:space="preserve">-&gt; 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40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2"/>
          <w:numId w:val="1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>If patent has been granted, give patent details</w:t>
      </w:r>
      <w:r w:rsidR="00A268B1">
        <w:rPr>
          <w:rFonts w:asciiTheme="majorHAnsi" w:hAnsiTheme="majorHAnsi" w:cstheme="minorHAnsi"/>
          <w:sz w:val="24"/>
          <w:szCs w:val="24"/>
        </w:rPr>
        <w:t>.</w:t>
      </w:r>
      <w:r w:rsidRPr="00D35BB4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D35BB4">
        <w:rPr>
          <w:rFonts w:asciiTheme="majorHAnsi" w:hAnsiTheme="majorHAnsi" w:cstheme="minorHAnsi"/>
          <w:sz w:val="24"/>
          <w:szCs w:val="24"/>
        </w:rPr>
        <w:t>Ans</w:t>
      </w:r>
      <w:proofErr w:type="spellEnd"/>
      <w:r w:rsidRPr="00D35BB4">
        <w:rPr>
          <w:rFonts w:asciiTheme="majorHAnsi" w:hAnsiTheme="majorHAnsi" w:cstheme="minorHAnsi"/>
          <w:sz w:val="24"/>
          <w:szCs w:val="24"/>
        </w:rPr>
        <w:t xml:space="preserve">-&gt; 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40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2"/>
          <w:numId w:val="1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Has the company been already registered? </w:t>
      </w:r>
      <w:proofErr w:type="spellStart"/>
      <w:r w:rsidRPr="00D35BB4">
        <w:rPr>
          <w:rFonts w:asciiTheme="majorHAnsi" w:hAnsiTheme="majorHAnsi" w:cstheme="minorHAnsi"/>
          <w:sz w:val="24"/>
          <w:szCs w:val="24"/>
        </w:rPr>
        <w:t>Ans</w:t>
      </w:r>
      <w:proofErr w:type="spellEnd"/>
      <w:r w:rsidRPr="00D35BB4">
        <w:rPr>
          <w:rFonts w:asciiTheme="majorHAnsi" w:hAnsiTheme="majorHAnsi" w:cstheme="minorHAnsi"/>
          <w:sz w:val="24"/>
          <w:szCs w:val="24"/>
        </w:rPr>
        <w:t xml:space="preserve">-&gt; 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40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2"/>
          <w:numId w:val="1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If yes, provide company name: 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43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2"/>
          <w:numId w:val="1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>If yes, please provide date of registration</w:t>
      </w:r>
      <w:r w:rsidR="00A268B1">
        <w:rPr>
          <w:rFonts w:asciiTheme="majorHAnsi" w:hAnsiTheme="majorHAnsi" w:cstheme="minorHAnsi"/>
          <w:sz w:val="24"/>
          <w:szCs w:val="24"/>
        </w:rPr>
        <w:t xml:space="preserve"> </w:t>
      </w:r>
      <w:r w:rsidRPr="00D35BB4">
        <w:rPr>
          <w:rFonts w:asciiTheme="majorHAnsi" w:hAnsiTheme="majorHAnsi" w:cstheme="minorHAnsi"/>
          <w:sz w:val="24"/>
          <w:szCs w:val="24"/>
        </w:rPr>
        <w:t xml:space="preserve">(MM/YYYY): 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40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2"/>
          <w:numId w:val="1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If you have </w:t>
      </w:r>
      <w:r w:rsidR="00A268B1">
        <w:rPr>
          <w:rFonts w:asciiTheme="majorHAnsi" w:hAnsiTheme="majorHAnsi" w:cstheme="minorHAnsi"/>
          <w:sz w:val="24"/>
          <w:szCs w:val="24"/>
        </w:rPr>
        <w:t xml:space="preserve">a </w:t>
      </w:r>
      <w:r w:rsidRPr="00D35BB4">
        <w:rPr>
          <w:rFonts w:asciiTheme="majorHAnsi" w:hAnsiTheme="majorHAnsi" w:cstheme="minorHAnsi"/>
          <w:sz w:val="24"/>
          <w:szCs w:val="24"/>
        </w:rPr>
        <w:t>company/</w:t>
      </w:r>
      <w:r w:rsidR="00A268B1">
        <w:rPr>
          <w:rFonts w:asciiTheme="majorHAnsi" w:hAnsiTheme="majorHAnsi" w:cstheme="minorHAnsi"/>
          <w:sz w:val="24"/>
          <w:szCs w:val="24"/>
        </w:rPr>
        <w:t>start-up</w:t>
      </w:r>
      <w:r w:rsidRPr="00D35BB4">
        <w:rPr>
          <w:rFonts w:asciiTheme="majorHAnsi" w:hAnsiTheme="majorHAnsi" w:cstheme="minorHAnsi"/>
          <w:sz w:val="24"/>
          <w:szCs w:val="24"/>
        </w:rPr>
        <w:t xml:space="preserve"> website, please provide the URL: 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42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  <w:r w:rsidRPr="00D35BB4">
        <w:rPr>
          <w:rFonts w:asciiTheme="majorHAnsi" w:hAnsiTheme="majorHAnsi" w:cstheme="minorHAnsi"/>
          <w:b/>
          <w:bCs/>
          <w:sz w:val="24"/>
          <w:szCs w:val="24"/>
        </w:rPr>
        <w:t>Next steps  that you have in mind to take this business/idea forward (</w:t>
      </w:r>
      <w:r w:rsidRPr="00D35BB4">
        <w:rPr>
          <w:rFonts w:asciiTheme="majorHAnsi" w:hAnsiTheme="majorHAnsi" w:cstheme="minorHAnsi"/>
          <w:bCs/>
          <w:i/>
          <w:sz w:val="24"/>
          <w:szCs w:val="24"/>
        </w:rPr>
        <w:t xml:space="preserve">talk of what  stage your product/service is currently in and what stage you need to take to grow the business further </w:t>
      </w:r>
      <w:r w:rsidRPr="00D35BB4">
        <w:rPr>
          <w:rFonts w:asciiTheme="majorHAnsi" w:hAnsiTheme="majorHAnsi" w:cstheme="minorHAnsi"/>
          <w:b/>
          <w:bCs/>
          <w:i/>
          <w:sz w:val="24"/>
          <w:szCs w:val="24"/>
        </w:rPr>
        <w:t>word limit: up to 150 words</w:t>
      </w:r>
      <w:r w:rsidRPr="00D35BB4">
        <w:rPr>
          <w:rFonts w:asciiTheme="majorHAnsi" w:hAnsiTheme="majorHAnsi" w:cstheme="minorHAnsi"/>
          <w:b/>
          <w:bCs/>
          <w:sz w:val="24"/>
          <w:szCs w:val="24"/>
        </w:rPr>
        <w:t>):</w:t>
      </w:r>
    </w:p>
    <w:p w:rsidR="00B5145C" w:rsidRPr="00206DDE" w:rsidRDefault="00B5145C" w:rsidP="00206DDE">
      <w:pPr>
        <w:autoSpaceDE w:val="0"/>
        <w:autoSpaceDN w:val="0"/>
        <w:adjustRightInd w:val="0"/>
        <w:spacing w:after="0" w:line="240" w:lineRule="auto"/>
        <w:ind w:left="540"/>
        <w:rPr>
          <w:rFonts w:asciiTheme="majorHAnsi" w:hAnsiTheme="majorHAnsi" w:cstheme="minorHAnsi"/>
          <w:color w:val="000000"/>
          <w:sz w:val="24"/>
          <w:szCs w:val="24"/>
        </w:rPr>
      </w:pPr>
      <w:r w:rsidRPr="00D35BB4">
        <w:rPr>
          <w:rFonts w:asciiTheme="majorHAnsi" w:hAnsiTheme="maj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B7F00F5" wp14:editId="725478F0">
                <wp:simplePos x="0" y="0"/>
                <wp:positionH relativeFrom="column">
                  <wp:posOffset>276225</wp:posOffset>
                </wp:positionH>
                <wp:positionV relativeFrom="paragraph">
                  <wp:posOffset>114300</wp:posOffset>
                </wp:positionV>
                <wp:extent cx="5652770" cy="1704975"/>
                <wp:effectExtent l="0" t="0" r="24130" b="28575"/>
                <wp:wrapTopAndBottom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770" cy="1704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45C" w:rsidRPr="00D35BB4" w:rsidRDefault="00B5145C" w:rsidP="00B5145C">
                            <w:pPr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F00F5" id="Text Box 11" o:spid="_x0000_s1034" type="#_x0000_t202" style="position:absolute;left:0;text-align:left;margin-left:21.75pt;margin-top:9pt;width:445.1pt;height:134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">
                <v:fill opacity="0"/>
                <v:textbox>
                  <w:txbxContent>
                    <w:p w:rsidR="00B5145C" w:rsidRPr="00D35BB4" w:rsidRDefault="00B5145C" w:rsidP="00B5145C">
                      <w:pPr>
                        <w:jc w:val="both"/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5145C" w:rsidRPr="00D35BB4" w:rsidRDefault="00206DDE" w:rsidP="00B5145C">
      <w:pPr>
        <w:pStyle w:val="Default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D35BB4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2F0F6F" wp14:editId="736FFCDF">
                <wp:simplePos x="0" y="0"/>
                <wp:positionH relativeFrom="column">
                  <wp:posOffset>323850</wp:posOffset>
                </wp:positionH>
                <wp:positionV relativeFrom="paragraph">
                  <wp:posOffset>1059815</wp:posOffset>
                </wp:positionV>
                <wp:extent cx="5652770" cy="1733550"/>
                <wp:effectExtent l="0" t="0" r="24130" b="19050"/>
                <wp:wrapTopAndBottom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770" cy="17335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45C" w:rsidRDefault="00B5145C" w:rsidP="00B5145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F0F6F" id="Text Box 12" o:spid="_x0000_s1035" type="#_x0000_t202" style="position:absolute;left:0;text-align:left;margin-left:25.5pt;margin-top:83.45pt;width:445.1pt;height:136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">
                <v:fill opacity="0"/>
                <v:textbox>
                  <w:txbxContent>
                    <w:p w:rsidR="00B5145C" w:rsidRDefault="00B5145C" w:rsidP="00B5145C"/>
                  </w:txbxContent>
                </v:textbox>
                <w10:wrap type="topAndBottom"/>
              </v:shape>
            </w:pict>
          </mc:Fallback>
        </mc:AlternateContent>
      </w:r>
      <w:r w:rsidR="00B5145C" w:rsidRPr="00D35BB4">
        <w:rPr>
          <w:rFonts w:asciiTheme="majorHAnsi" w:hAnsiTheme="majorHAnsi" w:cstheme="minorHAnsi"/>
          <w:b/>
          <w:bCs/>
        </w:rPr>
        <w:t>Details of investment already made in your idea (</w:t>
      </w:r>
      <w:r w:rsidR="00B5145C" w:rsidRPr="00D35BB4">
        <w:rPr>
          <w:rFonts w:asciiTheme="majorHAnsi" w:hAnsiTheme="majorHAnsi" w:cstheme="minorHAnsi"/>
          <w:bCs/>
          <w:i/>
        </w:rPr>
        <w:t>for those who are running a business please share the total investments till date. Those who have just started should give broad details of any investment made</w:t>
      </w:r>
      <w:r w:rsidR="00A268B1">
        <w:rPr>
          <w:rFonts w:asciiTheme="majorHAnsi" w:hAnsiTheme="majorHAnsi" w:cstheme="minorHAnsi"/>
          <w:bCs/>
          <w:i/>
        </w:rPr>
        <w:t xml:space="preserve"> </w:t>
      </w:r>
      <w:r w:rsidR="00B5145C" w:rsidRPr="00D35BB4">
        <w:rPr>
          <w:rFonts w:asciiTheme="majorHAnsi" w:hAnsiTheme="majorHAnsi" w:cstheme="minorHAnsi"/>
          <w:bCs/>
          <w:i/>
        </w:rPr>
        <w:t>- either by themselves, by their families or any venture capitalists. If no investment has been made, please mention ‘none’.</w:t>
      </w:r>
      <w:r w:rsidR="00B5145C" w:rsidRPr="00D35BB4">
        <w:rPr>
          <w:rFonts w:asciiTheme="majorHAnsi" w:hAnsiTheme="majorHAnsi" w:cstheme="minorHAnsi"/>
          <w:b/>
          <w:bCs/>
          <w:i/>
        </w:rPr>
        <w:t xml:space="preserve"> Word limit: up to 100 words</w:t>
      </w:r>
      <w:r w:rsidR="00B5145C" w:rsidRPr="00D35BB4">
        <w:rPr>
          <w:rFonts w:asciiTheme="majorHAnsi" w:hAnsiTheme="majorHAnsi" w:cstheme="minorHAnsi"/>
          <w:b/>
          <w:bCs/>
        </w:rPr>
        <w:t>):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6F6C90" w:rsidRPr="006F6C90" w:rsidRDefault="006F6C90" w:rsidP="006F6C90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540" w:right="4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A268B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14" w:lineRule="auto"/>
        <w:ind w:right="4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lastRenderedPageBreak/>
        <w:t>Details of the revenue (</w:t>
      </w:r>
      <w:r w:rsidRPr="00D35BB4">
        <w:rPr>
          <w:rFonts w:asciiTheme="majorHAnsi" w:hAnsiTheme="majorHAnsi" w:cstheme="minorHAnsi"/>
          <w:i/>
          <w:sz w:val="24"/>
          <w:szCs w:val="24"/>
        </w:rPr>
        <w:t>for an</w:t>
      </w:r>
      <w:r w:rsidR="00A268B1">
        <w:rPr>
          <w:rFonts w:asciiTheme="majorHAnsi" w:hAnsiTheme="majorHAnsi" w:cstheme="minorHAnsi"/>
          <w:i/>
          <w:sz w:val="24"/>
          <w:szCs w:val="24"/>
        </w:rPr>
        <w:t xml:space="preserve"> operating</w:t>
      </w:r>
      <w:r w:rsidRPr="00D35BB4">
        <w:rPr>
          <w:rFonts w:asciiTheme="majorHAnsi" w:hAnsiTheme="majorHAnsi" w:cstheme="minorHAnsi"/>
          <w:i/>
          <w:sz w:val="24"/>
          <w:szCs w:val="24"/>
        </w:rPr>
        <w:t xml:space="preserve"> business, summarize the past years</w:t>
      </w:r>
      <w:r w:rsidR="00A268B1">
        <w:rPr>
          <w:rFonts w:asciiTheme="majorHAnsi" w:hAnsiTheme="majorHAnsi" w:cstheme="minorHAnsi"/>
          <w:i/>
          <w:sz w:val="24"/>
          <w:szCs w:val="24"/>
        </w:rPr>
        <w:t>’</w:t>
      </w:r>
      <w:r w:rsidRPr="00D35BB4">
        <w:rPr>
          <w:rFonts w:asciiTheme="majorHAnsi" w:hAnsiTheme="majorHAnsi" w:cstheme="minorHAnsi"/>
          <w:i/>
          <w:sz w:val="24"/>
          <w:szCs w:val="24"/>
        </w:rPr>
        <w:t xml:space="preserve"> revenues and profits and project the same for next three years (if applicable) in a tabular format. If it</w:t>
      </w:r>
      <w:r w:rsidR="00A268B1">
        <w:rPr>
          <w:rFonts w:asciiTheme="majorHAnsi" w:hAnsiTheme="majorHAnsi" w:cstheme="minorHAnsi"/>
          <w:i/>
          <w:sz w:val="24"/>
          <w:szCs w:val="24"/>
        </w:rPr>
        <w:t xml:space="preserve"> has just started</w:t>
      </w:r>
      <w:r w:rsidRPr="00D35BB4">
        <w:rPr>
          <w:rFonts w:asciiTheme="majorHAnsi" w:hAnsiTheme="majorHAnsi" w:cstheme="minorHAnsi"/>
          <w:i/>
          <w:sz w:val="24"/>
          <w:szCs w:val="24"/>
        </w:rPr>
        <w:t xml:space="preserve">, mention the projected revenues. </w:t>
      </w:r>
      <w:r w:rsidRPr="00D35BB4">
        <w:rPr>
          <w:rFonts w:asciiTheme="majorHAnsi" w:hAnsiTheme="majorHAnsi" w:cstheme="minorHAnsi"/>
          <w:b/>
          <w:i/>
          <w:sz w:val="24"/>
          <w:szCs w:val="24"/>
        </w:rPr>
        <w:t>Word limit: up to 150 words</w:t>
      </w:r>
      <w:r w:rsidRPr="00D35BB4">
        <w:rPr>
          <w:rFonts w:asciiTheme="majorHAnsi" w:hAnsiTheme="majorHAnsi" w:cstheme="minorHAnsi"/>
          <w:b/>
          <w:sz w:val="24"/>
          <w:szCs w:val="24"/>
        </w:rPr>
        <w:t>):</w:t>
      </w:r>
    </w:p>
    <w:p w:rsidR="00B5145C" w:rsidRPr="00D35BB4" w:rsidRDefault="00B5145C" w:rsidP="00A81421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E4E7ACD" wp14:editId="33C9F060">
                <wp:simplePos x="0" y="0"/>
                <wp:positionH relativeFrom="column">
                  <wp:posOffset>200025</wp:posOffset>
                </wp:positionH>
                <wp:positionV relativeFrom="paragraph">
                  <wp:posOffset>107315</wp:posOffset>
                </wp:positionV>
                <wp:extent cx="5804452" cy="1514475"/>
                <wp:effectExtent l="0" t="0" r="25400" b="28575"/>
                <wp:wrapTopAndBottom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4452" cy="1514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45C" w:rsidRDefault="00B5145C" w:rsidP="00B5145C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E7ACD" id="_x0000_s1036" type="#_x0000_t202" style="position:absolute;margin-left:15.75pt;margin-top:8.45pt;width:457.05pt;height:119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">
                <v:fill opacity="0"/>
                <v:textbox>
                  <w:txbxContent>
                    <w:p w:rsidR="00B5145C" w:rsidRDefault="00B5145C" w:rsidP="00B5145C">
                      <w:pPr>
                        <w:jc w:val="both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81421" w:rsidRDefault="00A81421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A81421" w:rsidRPr="00D35BB4" w:rsidRDefault="00A81421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FBC1A6D" wp14:editId="2E4E9E11">
                <wp:simplePos x="0" y="0"/>
                <wp:positionH relativeFrom="column">
                  <wp:posOffset>3952875</wp:posOffset>
                </wp:positionH>
                <wp:positionV relativeFrom="paragraph">
                  <wp:posOffset>81280</wp:posOffset>
                </wp:positionV>
                <wp:extent cx="1952625" cy="3048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05" y="21600"/>
                    <wp:lineTo x="21705" y="0"/>
                    <wp:lineTo x="0" y="0"/>
                  </wp:wrapPolygon>
                </wp:wrapThrough>
                <wp:docPr id="1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421" w:rsidRDefault="00A81421" w:rsidP="00A814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C1A6D" id="Text Box 21" o:spid="_x0000_s1037" type="#_x0000_t202" style="position:absolute;margin-left:311.25pt;margin-top:6.4pt;width:153.75pt;height:24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">
                <v:textbox>
                  <w:txbxContent>
                    <w:p w:rsidR="00A81421" w:rsidRDefault="00A81421" w:rsidP="00A81421"/>
                  </w:txbxContent>
                </v:textbox>
                <w10:wrap type="through"/>
              </v:shape>
            </w:pict>
          </mc:Fallback>
        </mc:AlternateContent>
      </w:r>
    </w:p>
    <w:p w:rsidR="00B5145C" w:rsidRPr="00B5145C" w:rsidRDefault="0037687C" w:rsidP="00336ADD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4" w:firstLine="54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Actual FY 15</w:t>
      </w:r>
      <w:r w:rsidR="00D820D1">
        <w:rPr>
          <w:rFonts w:asciiTheme="majorHAnsi" w:hAnsiTheme="majorHAnsi" w:cstheme="minorHAnsi"/>
          <w:b/>
          <w:sz w:val="24"/>
          <w:szCs w:val="24"/>
        </w:rPr>
        <w:t>-1</w:t>
      </w:r>
      <w:r>
        <w:rPr>
          <w:rFonts w:asciiTheme="majorHAnsi" w:hAnsiTheme="majorHAnsi" w:cstheme="minorHAnsi"/>
          <w:b/>
          <w:sz w:val="24"/>
          <w:szCs w:val="24"/>
        </w:rPr>
        <w:t>6</w:t>
      </w:r>
      <w:r w:rsidR="00B5145C" w:rsidRPr="00D35BB4">
        <w:rPr>
          <w:rFonts w:asciiTheme="majorHAnsi" w:hAnsiTheme="majorHAnsi" w:cstheme="minorHAnsi"/>
          <w:b/>
          <w:sz w:val="24"/>
          <w:szCs w:val="24"/>
        </w:rPr>
        <w:t xml:space="preserve"> revenues</w:t>
      </w:r>
      <w:r w:rsidR="00A81421">
        <w:rPr>
          <w:rFonts w:asciiTheme="majorHAnsi" w:hAnsiTheme="majorHAnsi" w:cstheme="minorHAnsi"/>
          <w:sz w:val="24"/>
          <w:szCs w:val="24"/>
        </w:rPr>
        <w:t xml:space="preserve"> </w:t>
      </w:r>
      <w:r w:rsidR="00A81421" w:rsidRPr="00336ADD">
        <w:rPr>
          <w:rFonts w:asciiTheme="majorHAnsi" w:hAnsiTheme="majorHAnsi" w:cstheme="minorHAnsi"/>
          <w:b/>
          <w:sz w:val="24"/>
          <w:szCs w:val="24"/>
        </w:rPr>
        <w:t>(</w:t>
      </w:r>
      <w:r w:rsidR="00A81421" w:rsidRPr="00336ADD">
        <w:rPr>
          <w:rFonts w:asciiTheme="majorHAnsi" w:hAnsiTheme="majorHAnsi" w:cstheme="minorHAnsi"/>
          <w:i/>
          <w:sz w:val="24"/>
          <w:szCs w:val="24"/>
        </w:rPr>
        <w:t>for an existing business</w:t>
      </w:r>
      <w:r w:rsidR="00A81421" w:rsidRPr="00336ADD">
        <w:rPr>
          <w:rFonts w:asciiTheme="majorHAnsi" w:hAnsiTheme="majorHAnsi" w:cstheme="minorHAnsi"/>
          <w:b/>
          <w:sz w:val="24"/>
          <w:szCs w:val="24"/>
        </w:rPr>
        <w:t>)</w:t>
      </w:r>
      <w:r w:rsidR="00336ADD">
        <w:rPr>
          <w:rFonts w:asciiTheme="majorHAnsi" w:hAnsiTheme="majorHAnsi" w:cstheme="minorHAnsi"/>
          <w:sz w:val="24"/>
          <w:szCs w:val="24"/>
        </w:rPr>
        <w:t xml:space="preserve">: </w:t>
      </w:r>
    </w:p>
    <w:p w:rsidR="00B5145C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noProof/>
        </w:rPr>
      </w:pPr>
    </w:p>
    <w:p w:rsidR="00A81421" w:rsidRDefault="00A81421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noProof/>
        </w:rPr>
      </w:pPr>
    </w:p>
    <w:p w:rsidR="00A81421" w:rsidRDefault="00A81421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noProof/>
        </w:rPr>
      </w:pPr>
      <w:r w:rsidRPr="00D35BB4">
        <w:rPr>
          <w:rFonts w:asciiTheme="majorHAnsi" w:hAnsiTheme="maj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C615568" wp14:editId="0D163C78">
                <wp:simplePos x="0" y="0"/>
                <wp:positionH relativeFrom="column">
                  <wp:posOffset>3943350</wp:posOffset>
                </wp:positionH>
                <wp:positionV relativeFrom="paragraph">
                  <wp:posOffset>26670</wp:posOffset>
                </wp:positionV>
                <wp:extent cx="1952625" cy="314325"/>
                <wp:effectExtent l="0" t="0" r="28575" b="28575"/>
                <wp:wrapThrough wrapText="bothSides">
                  <wp:wrapPolygon edited="0">
                    <wp:start x="0" y="0"/>
                    <wp:lineTo x="0" y="22255"/>
                    <wp:lineTo x="21705" y="22255"/>
                    <wp:lineTo x="21705" y="0"/>
                    <wp:lineTo x="0" y="0"/>
                  </wp:wrapPolygon>
                </wp:wrapThrough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421" w:rsidRDefault="00A81421" w:rsidP="00A814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15568" id="Text Box 14" o:spid="_x0000_s1038" type="#_x0000_t202" style="position:absolute;margin-left:310.5pt;margin-top:2.1pt;width:153.75pt;height:24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">
                <v:textbox>
                  <w:txbxContent>
                    <w:p w:rsidR="00A81421" w:rsidRDefault="00A81421" w:rsidP="00A81421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B5145C" w:rsidRPr="00A81421" w:rsidRDefault="0037687C" w:rsidP="00336ADD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4" w:firstLine="540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Projected FY 16-17</w:t>
      </w:r>
      <w:r w:rsidR="00B5145C" w:rsidRPr="00D35BB4">
        <w:rPr>
          <w:rFonts w:asciiTheme="majorHAnsi" w:hAnsiTheme="majorHAnsi" w:cstheme="minorHAnsi"/>
          <w:b/>
          <w:sz w:val="24"/>
          <w:szCs w:val="24"/>
        </w:rPr>
        <w:t xml:space="preserve"> revenues</w:t>
      </w:r>
      <w:r w:rsidR="00B5145C" w:rsidRPr="00D35BB4">
        <w:rPr>
          <w:rFonts w:asciiTheme="majorHAnsi" w:hAnsiTheme="majorHAnsi" w:cstheme="minorHAnsi"/>
          <w:sz w:val="24"/>
          <w:szCs w:val="24"/>
        </w:rPr>
        <w:t>:</w:t>
      </w:r>
      <w:r w:rsidR="00A81421" w:rsidRPr="00A81421">
        <w:rPr>
          <w:rFonts w:asciiTheme="majorHAnsi" w:hAnsiTheme="majorHAnsi" w:cstheme="minorHAnsi"/>
          <w:noProof/>
          <w:lang w:eastAsia="en-IN"/>
        </w:rPr>
        <w:t xml:space="preserve"> </w:t>
      </w:r>
      <w:r w:rsidR="00651141">
        <w:rPr>
          <w:rFonts w:asciiTheme="majorHAnsi" w:hAnsiTheme="majorHAnsi" w:cstheme="minorHAnsi"/>
          <w:noProof/>
          <w:lang w:eastAsia="en-IN"/>
        </w:rPr>
        <w:tab/>
      </w:r>
      <w:r w:rsidR="00651141">
        <w:rPr>
          <w:rFonts w:asciiTheme="majorHAnsi" w:hAnsiTheme="majorHAnsi" w:cstheme="minorHAnsi"/>
          <w:noProof/>
          <w:lang w:eastAsia="en-IN"/>
        </w:rPr>
        <w:tab/>
      </w:r>
      <w:r w:rsidR="00651141">
        <w:rPr>
          <w:rFonts w:asciiTheme="majorHAnsi" w:hAnsiTheme="majorHAnsi" w:cstheme="minorHAnsi"/>
          <w:noProof/>
          <w:lang w:eastAsia="en-IN"/>
        </w:rPr>
        <w:tab/>
      </w:r>
    </w:p>
    <w:sectPr w:rsidR="00B5145C" w:rsidRPr="00A81421" w:rsidSect="00B5145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72AE"/>
    <w:multiLevelType w:val="hybridMultilevel"/>
    <w:tmpl w:val="00006952"/>
    <w:lvl w:ilvl="0" w:tplc="00005F9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649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6DF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28DE7933"/>
    <w:multiLevelType w:val="hybridMultilevel"/>
    <w:tmpl w:val="EE90BF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47298"/>
    <w:multiLevelType w:val="hybridMultilevel"/>
    <w:tmpl w:val="F9107034"/>
    <w:lvl w:ilvl="0" w:tplc="CF86C43A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0E3270"/>
    <w:multiLevelType w:val="hybridMultilevel"/>
    <w:tmpl w:val="4934C0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274FC3"/>
    <w:multiLevelType w:val="hybridMultilevel"/>
    <w:tmpl w:val="89506318"/>
    <w:lvl w:ilvl="0" w:tplc="E6E22F3E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453955"/>
    <w:multiLevelType w:val="hybridMultilevel"/>
    <w:tmpl w:val="3D16D130"/>
    <w:lvl w:ilvl="0" w:tplc="CA7C70C4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E9633AD"/>
    <w:multiLevelType w:val="hybridMultilevel"/>
    <w:tmpl w:val="E4A29CB8"/>
    <w:lvl w:ilvl="0" w:tplc="EDE890FE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4AB1CC2"/>
    <w:multiLevelType w:val="hybridMultilevel"/>
    <w:tmpl w:val="A1280838"/>
    <w:lvl w:ilvl="0" w:tplc="A3441434">
      <w:start w:val="1"/>
      <w:numFmt w:val="lowerLetter"/>
      <w:lvlText w:val="%1."/>
      <w:lvlJc w:val="left"/>
      <w:pPr>
        <w:ind w:left="540" w:hanging="360"/>
      </w:pPr>
      <w:rPr>
        <w:rFonts w:ascii="Cambria" w:hAnsi="Cambria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7C"/>
    <w:rsid w:val="0004407E"/>
    <w:rsid w:val="001073AD"/>
    <w:rsid w:val="00206DDE"/>
    <w:rsid w:val="00240B57"/>
    <w:rsid w:val="002737B9"/>
    <w:rsid w:val="002F0A85"/>
    <w:rsid w:val="003210E5"/>
    <w:rsid w:val="00336ADD"/>
    <w:rsid w:val="0037687C"/>
    <w:rsid w:val="003C20A8"/>
    <w:rsid w:val="003D7E04"/>
    <w:rsid w:val="00425BD6"/>
    <w:rsid w:val="00430C3C"/>
    <w:rsid w:val="00471936"/>
    <w:rsid w:val="004D62E1"/>
    <w:rsid w:val="0055394A"/>
    <w:rsid w:val="00651141"/>
    <w:rsid w:val="00674CB2"/>
    <w:rsid w:val="006F6C90"/>
    <w:rsid w:val="007B45DC"/>
    <w:rsid w:val="00830818"/>
    <w:rsid w:val="009902CC"/>
    <w:rsid w:val="00A268B1"/>
    <w:rsid w:val="00A81421"/>
    <w:rsid w:val="00AC71E0"/>
    <w:rsid w:val="00B5145C"/>
    <w:rsid w:val="00C035E0"/>
    <w:rsid w:val="00C6300D"/>
    <w:rsid w:val="00D46C8F"/>
    <w:rsid w:val="00D820D1"/>
    <w:rsid w:val="00DE1AB2"/>
    <w:rsid w:val="00E42ACE"/>
    <w:rsid w:val="00E7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D9D1BE-9C4F-4D94-87B9-4AD6034A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145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5145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4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B5145C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51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B514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145C"/>
    <w:pPr>
      <w:ind w:left="720"/>
      <w:contextualSpacing/>
    </w:pPr>
    <w:rPr>
      <w:rFonts w:ascii="Calibri" w:eastAsia="Times New Roman" w:hAnsi="Calibri" w:cs="Times New Roman"/>
    </w:rPr>
  </w:style>
  <w:style w:type="character" w:styleId="IntenseReference">
    <w:name w:val="Intense Reference"/>
    <w:basedOn w:val="DefaultParagraphFont"/>
    <w:uiPriority w:val="32"/>
    <w:qFormat/>
    <w:rsid w:val="00B5145C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xecutive%20Summary%20Form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5E8332-7FD8-47F9-8F6B-51969C131F4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F43C337A-8366-4850-BE26-784B452784E8}">
      <dgm:prSet/>
      <dgm:spPr/>
      <dgm:t>
        <a:bodyPr/>
        <a:lstStyle/>
        <a:p>
          <a:pPr marR="0" algn="ctr" rtl="0"/>
          <a:r>
            <a:rPr lang="en-US" b="1" baseline="0" smtClean="0">
              <a:latin typeface="Calibri"/>
            </a:rPr>
            <a:t>CEO </a:t>
          </a:r>
          <a:endParaRPr lang="en-US" smtClean="0"/>
        </a:p>
      </dgm:t>
    </dgm:pt>
    <dgm:pt modelId="{ACDA5B31-AB76-400B-8945-1924D1E39F1B}" type="parTrans" cxnId="{7B87CA57-B8F9-438A-B535-44904335BBD3}">
      <dgm:prSet/>
      <dgm:spPr/>
      <dgm:t>
        <a:bodyPr/>
        <a:lstStyle/>
        <a:p>
          <a:endParaRPr lang="en-US"/>
        </a:p>
      </dgm:t>
    </dgm:pt>
    <dgm:pt modelId="{C2EA61EC-BB85-4CE6-B47B-F723CD77C177}" type="sibTrans" cxnId="{7B87CA57-B8F9-438A-B535-44904335BBD3}">
      <dgm:prSet/>
      <dgm:spPr/>
      <dgm:t>
        <a:bodyPr/>
        <a:lstStyle/>
        <a:p>
          <a:endParaRPr lang="en-US"/>
        </a:p>
      </dgm:t>
    </dgm:pt>
    <dgm:pt modelId="{0EDA15A2-388F-4572-80A2-24C3680047DB}">
      <dgm:prSet/>
      <dgm:spPr/>
      <dgm:t>
        <a:bodyPr/>
        <a:lstStyle/>
        <a:p>
          <a:pPr marR="0" algn="ctr" rtl="0"/>
          <a:r>
            <a:rPr lang="en-US" b="1" kern="1400" baseline="0" smtClean="0">
              <a:solidFill>
                <a:schemeClr val="bg1"/>
              </a:solidFill>
              <a:latin typeface="Times New Roman"/>
            </a:rPr>
            <a:t>PRODUCTION</a:t>
          </a:r>
          <a:endParaRPr lang="en-US" smtClean="0">
            <a:solidFill>
              <a:schemeClr val="bg1"/>
            </a:solidFill>
          </a:endParaRPr>
        </a:p>
      </dgm:t>
    </dgm:pt>
    <dgm:pt modelId="{F0FA4525-F004-41B1-B9B2-7F31CB2E3EB7}" type="parTrans" cxnId="{07376D01-78B2-44A2-89B8-A9DE0D0AA68F}">
      <dgm:prSet/>
      <dgm:spPr/>
      <dgm:t>
        <a:bodyPr/>
        <a:lstStyle/>
        <a:p>
          <a:endParaRPr lang="en-US"/>
        </a:p>
      </dgm:t>
    </dgm:pt>
    <dgm:pt modelId="{BE97C9B7-80A1-40AC-998E-4CEC610C87D9}" type="sibTrans" cxnId="{07376D01-78B2-44A2-89B8-A9DE0D0AA68F}">
      <dgm:prSet/>
      <dgm:spPr/>
      <dgm:t>
        <a:bodyPr/>
        <a:lstStyle/>
        <a:p>
          <a:endParaRPr lang="en-US"/>
        </a:p>
      </dgm:t>
    </dgm:pt>
    <dgm:pt modelId="{18A763BE-A3A1-422A-A747-73D529370479}">
      <dgm:prSet/>
      <dgm:spPr/>
      <dgm:t>
        <a:bodyPr/>
        <a:lstStyle/>
        <a:p>
          <a:pPr marR="0" algn="ctr" rtl="0"/>
          <a:r>
            <a:rPr lang="en-US" b="1" kern="1400" baseline="0" smtClean="0">
              <a:latin typeface="Times New Roman"/>
            </a:rPr>
            <a:t>MARKETING</a:t>
          </a:r>
          <a:endParaRPr lang="en-US" smtClean="0"/>
        </a:p>
      </dgm:t>
    </dgm:pt>
    <dgm:pt modelId="{25669148-4ED8-4F98-9063-54ECE9FDE333}" type="parTrans" cxnId="{7A4CFA7D-66CB-41BC-972F-26079735272C}">
      <dgm:prSet/>
      <dgm:spPr/>
      <dgm:t>
        <a:bodyPr/>
        <a:lstStyle/>
        <a:p>
          <a:endParaRPr lang="en-US"/>
        </a:p>
      </dgm:t>
    </dgm:pt>
    <dgm:pt modelId="{852B44A7-7C33-40FF-AABE-3CCA84DBDD33}" type="sibTrans" cxnId="{7A4CFA7D-66CB-41BC-972F-26079735272C}">
      <dgm:prSet/>
      <dgm:spPr/>
      <dgm:t>
        <a:bodyPr/>
        <a:lstStyle/>
        <a:p>
          <a:endParaRPr lang="en-US"/>
        </a:p>
      </dgm:t>
    </dgm:pt>
    <dgm:pt modelId="{DA84F887-3A1C-43AC-A0FE-05FD7A7421D2}">
      <dgm:prSet/>
      <dgm:spPr/>
      <dgm:t>
        <a:bodyPr/>
        <a:lstStyle/>
        <a:p>
          <a:pPr marR="0" algn="ctr" rtl="0"/>
          <a:r>
            <a:rPr lang="en-US" b="1" kern="1400" baseline="0" smtClean="0">
              <a:latin typeface="Times New Roman"/>
            </a:rPr>
            <a:t>SALES</a:t>
          </a:r>
          <a:endParaRPr lang="en-US" smtClean="0"/>
        </a:p>
      </dgm:t>
    </dgm:pt>
    <dgm:pt modelId="{33475AC4-5724-4BB3-92D5-F65CA772E44C}" type="parTrans" cxnId="{6C5D917F-2C8F-45D3-827E-295931BA1A9C}">
      <dgm:prSet/>
      <dgm:spPr/>
      <dgm:t>
        <a:bodyPr/>
        <a:lstStyle/>
        <a:p>
          <a:endParaRPr lang="en-US"/>
        </a:p>
      </dgm:t>
    </dgm:pt>
    <dgm:pt modelId="{104FFA19-1F45-4DB2-8113-823FFF59672A}" type="sibTrans" cxnId="{6C5D917F-2C8F-45D3-827E-295931BA1A9C}">
      <dgm:prSet/>
      <dgm:spPr/>
      <dgm:t>
        <a:bodyPr/>
        <a:lstStyle/>
        <a:p>
          <a:endParaRPr lang="en-US"/>
        </a:p>
      </dgm:t>
    </dgm:pt>
    <dgm:pt modelId="{08618A24-C1A3-4880-A2D1-AB0B4826FE8F}" type="pres">
      <dgm:prSet presAssocID="{C25E8332-7FD8-47F9-8F6B-51969C131F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52DA2C-38E4-48F1-8C47-87DFE4F971DB}" type="pres">
      <dgm:prSet presAssocID="{F43C337A-8366-4850-BE26-784B452784E8}" presName="hierRoot1" presStyleCnt="0">
        <dgm:presLayoutVars>
          <dgm:hierBranch/>
        </dgm:presLayoutVars>
      </dgm:prSet>
      <dgm:spPr/>
    </dgm:pt>
    <dgm:pt modelId="{14789C96-C4AD-44EA-B70A-BCF2D3295A8F}" type="pres">
      <dgm:prSet presAssocID="{F43C337A-8366-4850-BE26-784B452784E8}" presName="rootComposite1" presStyleCnt="0"/>
      <dgm:spPr/>
    </dgm:pt>
    <dgm:pt modelId="{0993F9CB-24A5-4FB7-9704-30DD1292A9D0}" type="pres">
      <dgm:prSet presAssocID="{F43C337A-8366-4850-BE26-784B452784E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DBD428-6AE5-437D-994D-5A9AB2C29DC8}" type="pres">
      <dgm:prSet presAssocID="{F43C337A-8366-4850-BE26-784B452784E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75E4634-5D35-46BA-A318-C15862804834}" type="pres">
      <dgm:prSet presAssocID="{F43C337A-8366-4850-BE26-784B452784E8}" presName="hierChild2" presStyleCnt="0"/>
      <dgm:spPr/>
    </dgm:pt>
    <dgm:pt modelId="{C5D31B98-F53F-4EC4-8AEC-9901F559E658}" type="pres">
      <dgm:prSet presAssocID="{F0FA4525-F004-41B1-B9B2-7F31CB2E3EB7}" presName="Name35" presStyleLbl="parChTrans1D2" presStyleIdx="0" presStyleCnt="3"/>
      <dgm:spPr/>
      <dgm:t>
        <a:bodyPr/>
        <a:lstStyle/>
        <a:p>
          <a:endParaRPr lang="en-US"/>
        </a:p>
      </dgm:t>
    </dgm:pt>
    <dgm:pt modelId="{15D3ADB8-C340-4960-B450-1445F89863AF}" type="pres">
      <dgm:prSet presAssocID="{0EDA15A2-388F-4572-80A2-24C3680047DB}" presName="hierRoot2" presStyleCnt="0">
        <dgm:presLayoutVars>
          <dgm:hierBranch/>
        </dgm:presLayoutVars>
      </dgm:prSet>
      <dgm:spPr/>
    </dgm:pt>
    <dgm:pt modelId="{63C94645-2F40-4F91-ABF8-1971FD4E3738}" type="pres">
      <dgm:prSet presAssocID="{0EDA15A2-388F-4572-80A2-24C3680047DB}" presName="rootComposite" presStyleCnt="0"/>
      <dgm:spPr/>
    </dgm:pt>
    <dgm:pt modelId="{00961424-AB82-4EE7-9B1E-AFC8AB358D8B}" type="pres">
      <dgm:prSet presAssocID="{0EDA15A2-388F-4572-80A2-24C3680047D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C9741D-14CF-4D9A-B83A-31001DEBE511}" type="pres">
      <dgm:prSet presAssocID="{0EDA15A2-388F-4572-80A2-24C3680047DB}" presName="rootConnector" presStyleLbl="node2" presStyleIdx="0" presStyleCnt="3"/>
      <dgm:spPr/>
      <dgm:t>
        <a:bodyPr/>
        <a:lstStyle/>
        <a:p>
          <a:endParaRPr lang="en-US"/>
        </a:p>
      </dgm:t>
    </dgm:pt>
    <dgm:pt modelId="{529A11B9-CA22-4355-8FF6-FB631F5D2F3F}" type="pres">
      <dgm:prSet presAssocID="{0EDA15A2-388F-4572-80A2-24C3680047DB}" presName="hierChild4" presStyleCnt="0"/>
      <dgm:spPr/>
    </dgm:pt>
    <dgm:pt modelId="{B6516E31-295B-4176-8915-05D50276CA35}" type="pres">
      <dgm:prSet presAssocID="{0EDA15A2-388F-4572-80A2-24C3680047DB}" presName="hierChild5" presStyleCnt="0"/>
      <dgm:spPr/>
    </dgm:pt>
    <dgm:pt modelId="{71A46CD9-9D39-4A65-B328-F1286FFBA565}" type="pres">
      <dgm:prSet presAssocID="{25669148-4ED8-4F98-9063-54ECE9FDE333}" presName="Name35" presStyleLbl="parChTrans1D2" presStyleIdx="1" presStyleCnt="3"/>
      <dgm:spPr/>
      <dgm:t>
        <a:bodyPr/>
        <a:lstStyle/>
        <a:p>
          <a:endParaRPr lang="en-US"/>
        </a:p>
      </dgm:t>
    </dgm:pt>
    <dgm:pt modelId="{E70EBA31-616D-4E0F-B852-CD78515829BB}" type="pres">
      <dgm:prSet presAssocID="{18A763BE-A3A1-422A-A747-73D529370479}" presName="hierRoot2" presStyleCnt="0">
        <dgm:presLayoutVars>
          <dgm:hierBranch/>
        </dgm:presLayoutVars>
      </dgm:prSet>
      <dgm:spPr/>
    </dgm:pt>
    <dgm:pt modelId="{E1EC29F4-A73A-475D-9A42-12ADBAE25E1D}" type="pres">
      <dgm:prSet presAssocID="{18A763BE-A3A1-422A-A747-73D529370479}" presName="rootComposite" presStyleCnt="0"/>
      <dgm:spPr/>
    </dgm:pt>
    <dgm:pt modelId="{8A89ABAE-EC80-4E55-B4BD-56AB44BD871B}" type="pres">
      <dgm:prSet presAssocID="{18A763BE-A3A1-422A-A747-73D529370479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F18991-0898-4769-9424-68C527F10F58}" type="pres">
      <dgm:prSet presAssocID="{18A763BE-A3A1-422A-A747-73D529370479}" presName="rootConnector" presStyleLbl="node2" presStyleIdx="1" presStyleCnt="3"/>
      <dgm:spPr/>
      <dgm:t>
        <a:bodyPr/>
        <a:lstStyle/>
        <a:p>
          <a:endParaRPr lang="en-US"/>
        </a:p>
      </dgm:t>
    </dgm:pt>
    <dgm:pt modelId="{561BF13B-ED60-4522-9506-9796D4FF632B}" type="pres">
      <dgm:prSet presAssocID="{18A763BE-A3A1-422A-A747-73D529370479}" presName="hierChild4" presStyleCnt="0"/>
      <dgm:spPr/>
    </dgm:pt>
    <dgm:pt modelId="{8FA925E8-D97B-41D1-8F1C-5CC48C1900FE}" type="pres">
      <dgm:prSet presAssocID="{18A763BE-A3A1-422A-A747-73D529370479}" presName="hierChild5" presStyleCnt="0"/>
      <dgm:spPr/>
    </dgm:pt>
    <dgm:pt modelId="{64A39120-520C-4570-9569-BEF1C09CD567}" type="pres">
      <dgm:prSet presAssocID="{33475AC4-5724-4BB3-92D5-F65CA772E44C}" presName="Name35" presStyleLbl="parChTrans1D2" presStyleIdx="2" presStyleCnt="3"/>
      <dgm:spPr/>
      <dgm:t>
        <a:bodyPr/>
        <a:lstStyle/>
        <a:p>
          <a:endParaRPr lang="en-US"/>
        </a:p>
      </dgm:t>
    </dgm:pt>
    <dgm:pt modelId="{EA2DBD4E-0D36-4F12-BE0C-8E098A6BAEDD}" type="pres">
      <dgm:prSet presAssocID="{DA84F887-3A1C-43AC-A0FE-05FD7A7421D2}" presName="hierRoot2" presStyleCnt="0">
        <dgm:presLayoutVars>
          <dgm:hierBranch/>
        </dgm:presLayoutVars>
      </dgm:prSet>
      <dgm:spPr/>
    </dgm:pt>
    <dgm:pt modelId="{555D5154-F115-4089-8B37-CBC273085CAE}" type="pres">
      <dgm:prSet presAssocID="{DA84F887-3A1C-43AC-A0FE-05FD7A7421D2}" presName="rootComposite" presStyleCnt="0"/>
      <dgm:spPr/>
    </dgm:pt>
    <dgm:pt modelId="{A6BAA483-3E71-4AAE-9FEF-48F19790490A}" type="pres">
      <dgm:prSet presAssocID="{DA84F887-3A1C-43AC-A0FE-05FD7A7421D2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985974-84E9-4672-B7C5-97ED21A57DCE}" type="pres">
      <dgm:prSet presAssocID="{DA84F887-3A1C-43AC-A0FE-05FD7A7421D2}" presName="rootConnector" presStyleLbl="node2" presStyleIdx="2" presStyleCnt="3"/>
      <dgm:spPr/>
      <dgm:t>
        <a:bodyPr/>
        <a:lstStyle/>
        <a:p>
          <a:endParaRPr lang="en-US"/>
        </a:p>
      </dgm:t>
    </dgm:pt>
    <dgm:pt modelId="{09E685D0-5857-4DEF-BFD4-43506BED80E5}" type="pres">
      <dgm:prSet presAssocID="{DA84F887-3A1C-43AC-A0FE-05FD7A7421D2}" presName="hierChild4" presStyleCnt="0"/>
      <dgm:spPr/>
    </dgm:pt>
    <dgm:pt modelId="{3EA1C1F5-EE05-4450-8EFE-140C6CF72713}" type="pres">
      <dgm:prSet presAssocID="{DA84F887-3A1C-43AC-A0FE-05FD7A7421D2}" presName="hierChild5" presStyleCnt="0"/>
      <dgm:spPr/>
    </dgm:pt>
    <dgm:pt modelId="{F9476D72-822D-477A-B3A4-A07C286C5292}" type="pres">
      <dgm:prSet presAssocID="{F43C337A-8366-4850-BE26-784B452784E8}" presName="hierChild3" presStyleCnt="0"/>
      <dgm:spPr/>
    </dgm:pt>
  </dgm:ptLst>
  <dgm:cxnLst>
    <dgm:cxn modelId="{7A4CFA7D-66CB-41BC-972F-26079735272C}" srcId="{F43C337A-8366-4850-BE26-784B452784E8}" destId="{18A763BE-A3A1-422A-A747-73D529370479}" srcOrd="1" destOrd="0" parTransId="{25669148-4ED8-4F98-9063-54ECE9FDE333}" sibTransId="{852B44A7-7C33-40FF-AABE-3CCA84DBDD33}"/>
    <dgm:cxn modelId="{07376D01-78B2-44A2-89B8-A9DE0D0AA68F}" srcId="{F43C337A-8366-4850-BE26-784B452784E8}" destId="{0EDA15A2-388F-4572-80A2-24C3680047DB}" srcOrd="0" destOrd="0" parTransId="{F0FA4525-F004-41B1-B9B2-7F31CB2E3EB7}" sibTransId="{BE97C9B7-80A1-40AC-998E-4CEC610C87D9}"/>
    <dgm:cxn modelId="{86A71420-08B1-485D-8A53-84980BCDDF32}" type="presOf" srcId="{F43C337A-8366-4850-BE26-784B452784E8}" destId="{0993F9CB-24A5-4FB7-9704-30DD1292A9D0}" srcOrd="0" destOrd="0" presId="urn:microsoft.com/office/officeart/2005/8/layout/orgChart1"/>
    <dgm:cxn modelId="{F9B5821A-02A1-4578-8E32-9DA9CBE2A6E1}" type="presOf" srcId="{18A763BE-A3A1-422A-A747-73D529370479}" destId="{8A89ABAE-EC80-4E55-B4BD-56AB44BD871B}" srcOrd="0" destOrd="0" presId="urn:microsoft.com/office/officeart/2005/8/layout/orgChart1"/>
    <dgm:cxn modelId="{E400053F-2EDA-4627-90ED-C73D741ECCBC}" type="presOf" srcId="{DA84F887-3A1C-43AC-A0FE-05FD7A7421D2}" destId="{A6BAA483-3E71-4AAE-9FEF-48F19790490A}" srcOrd="0" destOrd="0" presId="urn:microsoft.com/office/officeart/2005/8/layout/orgChart1"/>
    <dgm:cxn modelId="{B71D9D1E-555B-44FE-A4EB-55A390BFDE36}" type="presOf" srcId="{18A763BE-A3A1-422A-A747-73D529370479}" destId="{79F18991-0898-4769-9424-68C527F10F58}" srcOrd="1" destOrd="0" presId="urn:microsoft.com/office/officeart/2005/8/layout/orgChart1"/>
    <dgm:cxn modelId="{BED028EB-7E7A-4B26-BF42-BC9BBD380F4C}" type="presOf" srcId="{DA84F887-3A1C-43AC-A0FE-05FD7A7421D2}" destId="{8C985974-84E9-4672-B7C5-97ED21A57DCE}" srcOrd="1" destOrd="0" presId="urn:microsoft.com/office/officeart/2005/8/layout/orgChart1"/>
    <dgm:cxn modelId="{CB359A59-A9D1-41DC-8CB9-2870D3CF12F1}" type="presOf" srcId="{0EDA15A2-388F-4572-80A2-24C3680047DB}" destId="{FAC9741D-14CF-4D9A-B83A-31001DEBE511}" srcOrd="1" destOrd="0" presId="urn:microsoft.com/office/officeart/2005/8/layout/orgChart1"/>
    <dgm:cxn modelId="{E1734249-7C3F-4017-BFF1-67952556FC45}" type="presOf" srcId="{0EDA15A2-388F-4572-80A2-24C3680047DB}" destId="{00961424-AB82-4EE7-9B1E-AFC8AB358D8B}" srcOrd="0" destOrd="0" presId="urn:microsoft.com/office/officeart/2005/8/layout/orgChart1"/>
    <dgm:cxn modelId="{7B87CA57-B8F9-438A-B535-44904335BBD3}" srcId="{C25E8332-7FD8-47F9-8F6B-51969C131F4D}" destId="{F43C337A-8366-4850-BE26-784B452784E8}" srcOrd="0" destOrd="0" parTransId="{ACDA5B31-AB76-400B-8945-1924D1E39F1B}" sibTransId="{C2EA61EC-BB85-4CE6-B47B-F723CD77C177}"/>
    <dgm:cxn modelId="{771515D1-7579-4F77-AD74-386652DBDA23}" type="presOf" srcId="{F43C337A-8366-4850-BE26-784B452784E8}" destId="{8DDBD428-6AE5-437D-994D-5A9AB2C29DC8}" srcOrd="1" destOrd="0" presId="urn:microsoft.com/office/officeart/2005/8/layout/orgChart1"/>
    <dgm:cxn modelId="{1AB49959-7169-4FC3-9BCE-C91333427772}" type="presOf" srcId="{33475AC4-5724-4BB3-92D5-F65CA772E44C}" destId="{64A39120-520C-4570-9569-BEF1C09CD567}" srcOrd="0" destOrd="0" presId="urn:microsoft.com/office/officeart/2005/8/layout/orgChart1"/>
    <dgm:cxn modelId="{6C5D917F-2C8F-45D3-827E-295931BA1A9C}" srcId="{F43C337A-8366-4850-BE26-784B452784E8}" destId="{DA84F887-3A1C-43AC-A0FE-05FD7A7421D2}" srcOrd="2" destOrd="0" parTransId="{33475AC4-5724-4BB3-92D5-F65CA772E44C}" sibTransId="{104FFA19-1F45-4DB2-8113-823FFF59672A}"/>
    <dgm:cxn modelId="{FC20F09D-4F14-4651-9E0C-DAC4ACEDD9C5}" type="presOf" srcId="{C25E8332-7FD8-47F9-8F6B-51969C131F4D}" destId="{08618A24-C1A3-4880-A2D1-AB0B4826FE8F}" srcOrd="0" destOrd="0" presId="urn:microsoft.com/office/officeart/2005/8/layout/orgChart1"/>
    <dgm:cxn modelId="{7915148B-0AFA-46B1-B0AA-EE0C979A338C}" type="presOf" srcId="{25669148-4ED8-4F98-9063-54ECE9FDE333}" destId="{71A46CD9-9D39-4A65-B328-F1286FFBA565}" srcOrd="0" destOrd="0" presId="urn:microsoft.com/office/officeart/2005/8/layout/orgChart1"/>
    <dgm:cxn modelId="{05A1B3B9-4EA2-41AB-AE49-9DD71CC7D968}" type="presOf" srcId="{F0FA4525-F004-41B1-B9B2-7F31CB2E3EB7}" destId="{C5D31B98-F53F-4EC4-8AEC-9901F559E658}" srcOrd="0" destOrd="0" presId="urn:microsoft.com/office/officeart/2005/8/layout/orgChart1"/>
    <dgm:cxn modelId="{60411F1F-B612-4088-A098-501ED018DB2B}" type="presParOf" srcId="{08618A24-C1A3-4880-A2D1-AB0B4826FE8F}" destId="{F952DA2C-38E4-48F1-8C47-87DFE4F971DB}" srcOrd="0" destOrd="0" presId="urn:microsoft.com/office/officeart/2005/8/layout/orgChart1"/>
    <dgm:cxn modelId="{AB3CFFCB-82F4-4A7D-B7A2-A6686E1D5B4F}" type="presParOf" srcId="{F952DA2C-38E4-48F1-8C47-87DFE4F971DB}" destId="{14789C96-C4AD-44EA-B70A-BCF2D3295A8F}" srcOrd="0" destOrd="0" presId="urn:microsoft.com/office/officeart/2005/8/layout/orgChart1"/>
    <dgm:cxn modelId="{A33B0E76-9BA0-4866-9EFB-A5CF3C570455}" type="presParOf" srcId="{14789C96-C4AD-44EA-B70A-BCF2D3295A8F}" destId="{0993F9CB-24A5-4FB7-9704-30DD1292A9D0}" srcOrd="0" destOrd="0" presId="urn:microsoft.com/office/officeart/2005/8/layout/orgChart1"/>
    <dgm:cxn modelId="{B378482C-25C3-4C9B-9B4E-1287E0FB8603}" type="presParOf" srcId="{14789C96-C4AD-44EA-B70A-BCF2D3295A8F}" destId="{8DDBD428-6AE5-437D-994D-5A9AB2C29DC8}" srcOrd="1" destOrd="0" presId="urn:microsoft.com/office/officeart/2005/8/layout/orgChart1"/>
    <dgm:cxn modelId="{67F141F3-ADB4-408A-913F-D1DA9F8431C1}" type="presParOf" srcId="{F952DA2C-38E4-48F1-8C47-87DFE4F971DB}" destId="{875E4634-5D35-46BA-A318-C15862804834}" srcOrd="1" destOrd="0" presId="urn:microsoft.com/office/officeart/2005/8/layout/orgChart1"/>
    <dgm:cxn modelId="{64CA40A2-C44F-49D2-B38D-20FF956DAD57}" type="presParOf" srcId="{875E4634-5D35-46BA-A318-C15862804834}" destId="{C5D31B98-F53F-4EC4-8AEC-9901F559E658}" srcOrd="0" destOrd="0" presId="urn:microsoft.com/office/officeart/2005/8/layout/orgChart1"/>
    <dgm:cxn modelId="{D507452A-A672-49AF-AA3F-1B43B6F3A98C}" type="presParOf" srcId="{875E4634-5D35-46BA-A318-C15862804834}" destId="{15D3ADB8-C340-4960-B450-1445F89863AF}" srcOrd="1" destOrd="0" presId="urn:microsoft.com/office/officeart/2005/8/layout/orgChart1"/>
    <dgm:cxn modelId="{FAA5DE25-BCD2-4AE7-805A-013B48CF00B2}" type="presParOf" srcId="{15D3ADB8-C340-4960-B450-1445F89863AF}" destId="{63C94645-2F40-4F91-ABF8-1971FD4E3738}" srcOrd="0" destOrd="0" presId="urn:microsoft.com/office/officeart/2005/8/layout/orgChart1"/>
    <dgm:cxn modelId="{DE85F449-D0EC-4100-A19F-3900D17AB7B7}" type="presParOf" srcId="{63C94645-2F40-4F91-ABF8-1971FD4E3738}" destId="{00961424-AB82-4EE7-9B1E-AFC8AB358D8B}" srcOrd="0" destOrd="0" presId="urn:microsoft.com/office/officeart/2005/8/layout/orgChart1"/>
    <dgm:cxn modelId="{4FDFC8CA-29D3-4C12-9DE0-36A1D2DCCBCD}" type="presParOf" srcId="{63C94645-2F40-4F91-ABF8-1971FD4E3738}" destId="{FAC9741D-14CF-4D9A-B83A-31001DEBE511}" srcOrd="1" destOrd="0" presId="urn:microsoft.com/office/officeart/2005/8/layout/orgChart1"/>
    <dgm:cxn modelId="{F3F836B9-DB7A-405C-9158-2BA5DC53B6C2}" type="presParOf" srcId="{15D3ADB8-C340-4960-B450-1445F89863AF}" destId="{529A11B9-CA22-4355-8FF6-FB631F5D2F3F}" srcOrd="1" destOrd="0" presId="urn:microsoft.com/office/officeart/2005/8/layout/orgChart1"/>
    <dgm:cxn modelId="{B73A0B7D-CED2-407F-8DD4-40CF7E21B9B0}" type="presParOf" srcId="{15D3ADB8-C340-4960-B450-1445F89863AF}" destId="{B6516E31-295B-4176-8915-05D50276CA35}" srcOrd="2" destOrd="0" presId="urn:microsoft.com/office/officeart/2005/8/layout/orgChart1"/>
    <dgm:cxn modelId="{389EEC50-63B4-4FB2-85C8-A931511C5D9D}" type="presParOf" srcId="{875E4634-5D35-46BA-A318-C15862804834}" destId="{71A46CD9-9D39-4A65-B328-F1286FFBA565}" srcOrd="2" destOrd="0" presId="urn:microsoft.com/office/officeart/2005/8/layout/orgChart1"/>
    <dgm:cxn modelId="{8DF81198-561C-4819-8D5F-D89E8AFA25AC}" type="presParOf" srcId="{875E4634-5D35-46BA-A318-C15862804834}" destId="{E70EBA31-616D-4E0F-B852-CD78515829BB}" srcOrd="3" destOrd="0" presId="urn:microsoft.com/office/officeart/2005/8/layout/orgChart1"/>
    <dgm:cxn modelId="{BCFF3E26-5F1E-4EFC-B347-C49AE46D03F3}" type="presParOf" srcId="{E70EBA31-616D-4E0F-B852-CD78515829BB}" destId="{E1EC29F4-A73A-475D-9A42-12ADBAE25E1D}" srcOrd="0" destOrd="0" presId="urn:microsoft.com/office/officeart/2005/8/layout/orgChart1"/>
    <dgm:cxn modelId="{653226AF-6430-4CF0-8031-C3AA98451E6C}" type="presParOf" srcId="{E1EC29F4-A73A-475D-9A42-12ADBAE25E1D}" destId="{8A89ABAE-EC80-4E55-B4BD-56AB44BD871B}" srcOrd="0" destOrd="0" presId="urn:microsoft.com/office/officeart/2005/8/layout/orgChart1"/>
    <dgm:cxn modelId="{CDC8E3EE-7C4B-4A87-81BD-CC48F2D892EF}" type="presParOf" srcId="{E1EC29F4-A73A-475D-9A42-12ADBAE25E1D}" destId="{79F18991-0898-4769-9424-68C527F10F58}" srcOrd="1" destOrd="0" presId="urn:microsoft.com/office/officeart/2005/8/layout/orgChart1"/>
    <dgm:cxn modelId="{981A456E-408E-489A-83B9-05F90717F8D8}" type="presParOf" srcId="{E70EBA31-616D-4E0F-B852-CD78515829BB}" destId="{561BF13B-ED60-4522-9506-9796D4FF632B}" srcOrd="1" destOrd="0" presId="urn:microsoft.com/office/officeart/2005/8/layout/orgChart1"/>
    <dgm:cxn modelId="{395FA4E4-C40C-47B2-AAED-5298F974C2EE}" type="presParOf" srcId="{E70EBA31-616D-4E0F-B852-CD78515829BB}" destId="{8FA925E8-D97B-41D1-8F1C-5CC48C1900FE}" srcOrd="2" destOrd="0" presId="urn:microsoft.com/office/officeart/2005/8/layout/orgChart1"/>
    <dgm:cxn modelId="{F4E8329F-78F9-4538-ACA2-A9B49E9EF993}" type="presParOf" srcId="{875E4634-5D35-46BA-A318-C15862804834}" destId="{64A39120-520C-4570-9569-BEF1C09CD567}" srcOrd="4" destOrd="0" presId="urn:microsoft.com/office/officeart/2005/8/layout/orgChart1"/>
    <dgm:cxn modelId="{9F5574D6-7646-4D21-8AB0-3647118B9E31}" type="presParOf" srcId="{875E4634-5D35-46BA-A318-C15862804834}" destId="{EA2DBD4E-0D36-4F12-BE0C-8E098A6BAEDD}" srcOrd="5" destOrd="0" presId="urn:microsoft.com/office/officeart/2005/8/layout/orgChart1"/>
    <dgm:cxn modelId="{5F27AF48-8825-432A-A1B4-63F9F70CC354}" type="presParOf" srcId="{EA2DBD4E-0D36-4F12-BE0C-8E098A6BAEDD}" destId="{555D5154-F115-4089-8B37-CBC273085CAE}" srcOrd="0" destOrd="0" presId="urn:microsoft.com/office/officeart/2005/8/layout/orgChart1"/>
    <dgm:cxn modelId="{C9C90912-26C1-4E37-ACF2-439C022FDEBA}" type="presParOf" srcId="{555D5154-F115-4089-8B37-CBC273085CAE}" destId="{A6BAA483-3E71-4AAE-9FEF-48F19790490A}" srcOrd="0" destOrd="0" presId="urn:microsoft.com/office/officeart/2005/8/layout/orgChart1"/>
    <dgm:cxn modelId="{60A09468-C9D9-4473-A056-B8FF1D332C48}" type="presParOf" srcId="{555D5154-F115-4089-8B37-CBC273085CAE}" destId="{8C985974-84E9-4672-B7C5-97ED21A57DCE}" srcOrd="1" destOrd="0" presId="urn:microsoft.com/office/officeart/2005/8/layout/orgChart1"/>
    <dgm:cxn modelId="{908C6E14-FACF-402D-B5F9-8576028935EF}" type="presParOf" srcId="{EA2DBD4E-0D36-4F12-BE0C-8E098A6BAEDD}" destId="{09E685D0-5857-4DEF-BFD4-43506BED80E5}" srcOrd="1" destOrd="0" presId="urn:microsoft.com/office/officeart/2005/8/layout/orgChart1"/>
    <dgm:cxn modelId="{275033E6-4762-4F6D-90E1-4177AFF0F88F}" type="presParOf" srcId="{EA2DBD4E-0D36-4F12-BE0C-8E098A6BAEDD}" destId="{3EA1C1F5-EE05-4450-8EFE-140C6CF72713}" srcOrd="2" destOrd="0" presId="urn:microsoft.com/office/officeart/2005/8/layout/orgChart1"/>
    <dgm:cxn modelId="{C742E8DC-A003-4622-9171-800CFA9228BF}" type="presParOf" srcId="{F952DA2C-38E4-48F1-8C47-87DFE4F971DB}" destId="{F9476D72-822D-477A-B3A4-A07C286C529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A39120-520C-4570-9569-BEF1C09CD567}">
      <dsp:nvSpPr>
        <dsp:cNvPr id="0" name=""/>
        <dsp:cNvSpPr/>
      </dsp:nvSpPr>
      <dsp:spPr>
        <a:xfrm>
          <a:off x="2018665" y="903176"/>
          <a:ext cx="1428220" cy="247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936"/>
              </a:lnTo>
              <a:lnTo>
                <a:pt x="1428220" y="123936"/>
              </a:lnTo>
              <a:lnTo>
                <a:pt x="1428220" y="2478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A46CD9-9D39-4A65-B328-F1286FFBA565}">
      <dsp:nvSpPr>
        <dsp:cNvPr id="0" name=""/>
        <dsp:cNvSpPr/>
      </dsp:nvSpPr>
      <dsp:spPr>
        <a:xfrm>
          <a:off x="1972945" y="903176"/>
          <a:ext cx="91440" cy="2478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8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D31B98-F53F-4EC4-8AEC-9901F559E658}">
      <dsp:nvSpPr>
        <dsp:cNvPr id="0" name=""/>
        <dsp:cNvSpPr/>
      </dsp:nvSpPr>
      <dsp:spPr>
        <a:xfrm>
          <a:off x="590444" y="903176"/>
          <a:ext cx="1428220" cy="247872"/>
        </a:xfrm>
        <a:custGeom>
          <a:avLst/>
          <a:gdLst/>
          <a:ahLst/>
          <a:cxnLst/>
          <a:rect l="0" t="0" r="0" b="0"/>
          <a:pathLst>
            <a:path>
              <a:moveTo>
                <a:pt x="1428220" y="0"/>
              </a:moveTo>
              <a:lnTo>
                <a:pt x="1428220" y="123936"/>
              </a:lnTo>
              <a:lnTo>
                <a:pt x="0" y="123936"/>
              </a:lnTo>
              <a:lnTo>
                <a:pt x="0" y="2478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93F9CB-24A5-4FB7-9704-30DD1292A9D0}">
      <dsp:nvSpPr>
        <dsp:cNvPr id="0" name=""/>
        <dsp:cNvSpPr/>
      </dsp:nvSpPr>
      <dsp:spPr>
        <a:xfrm>
          <a:off x="1428491" y="313002"/>
          <a:ext cx="1180347" cy="59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 baseline="0" smtClean="0">
              <a:latin typeface="Calibri"/>
            </a:rPr>
            <a:t>CEO </a:t>
          </a:r>
          <a:endParaRPr lang="en-US" sz="1300" kern="1200" smtClean="0"/>
        </a:p>
      </dsp:txBody>
      <dsp:txXfrm>
        <a:off x="1428491" y="313002"/>
        <a:ext cx="1180347" cy="590173"/>
      </dsp:txXfrm>
    </dsp:sp>
    <dsp:sp modelId="{00961424-AB82-4EE7-9B1E-AFC8AB358D8B}">
      <dsp:nvSpPr>
        <dsp:cNvPr id="0" name=""/>
        <dsp:cNvSpPr/>
      </dsp:nvSpPr>
      <dsp:spPr>
        <a:xfrm>
          <a:off x="271" y="1151048"/>
          <a:ext cx="1180347" cy="59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400" baseline="0" smtClean="0">
              <a:solidFill>
                <a:schemeClr val="bg1"/>
              </a:solidFill>
              <a:latin typeface="Times New Roman"/>
            </a:rPr>
            <a:t>PRODUCTION</a:t>
          </a:r>
          <a:endParaRPr lang="en-US" sz="1300" smtClean="0">
            <a:solidFill>
              <a:schemeClr val="bg1"/>
            </a:solidFill>
          </a:endParaRPr>
        </a:p>
      </dsp:txBody>
      <dsp:txXfrm>
        <a:off x="271" y="1151048"/>
        <a:ext cx="1180347" cy="590173"/>
      </dsp:txXfrm>
    </dsp:sp>
    <dsp:sp modelId="{8A89ABAE-EC80-4E55-B4BD-56AB44BD871B}">
      <dsp:nvSpPr>
        <dsp:cNvPr id="0" name=""/>
        <dsp:cNvSpPr/>
      </dsp:nvSpPr>
      <dsp:spPr>
        <a:xfrm>
          <a:off x="1428491" y="1151048"/>
          <a:ext cx="1180347" cy="59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400" baseline="0" smtClean="0">
              <a:latin typeface="Times New Roman"/>
            </a:rPr>
            <a:t>MARKETING</a:t>
          </a:r>
          <a:endParaRPr lang="en-US" sz="1300" smtClean="0"/>
        </a:p>
      </dsp:txBody>
      <dsp:txXfrm>
        <a:off x="1428491" y="1151048"/>
        <a:ext cx="1180347" cy="590173"/>
      </dsp:txXfrm>
    </dsp:sp>
    <dsp:sp modelId="{A6BAA483-3E71-4AAE-9FEF-48F19790490A}">
      <dsp:nvSpPr>
        <dsp:cNvPr id="0" name=""/>
        <dsp:cNvSpPr/>
      </dsp:nvSpPr>
      <dsp:spPr>
        <a:xfrm>
          <a:off x="2856711" y="1151048"/>
          <a:ext cx="1180347" cy="59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400" baseline="0" smtClean="0">
              <a:latin typeface="Times New Roman"/>
            </a:rPr>
            <a:t>SALES</a:t>
          </a:r>
          <a:endParaRPr lang="en-US" sz="1300" smtClean="0"/>
        </a:p>
      </dsp:txBody>
      <dsp:txXfrm>
        <a:off x="2856711" y="1151048"/>
        <a:ext cx="1180347" cy="5901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26th-28th August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 Summary Form</Template>
  <TotalTime>5</TotalTime>
  <Pages>6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UPSTART</vt:lpstr>
    </vt:vector>
  </TitlesOfParts>
  <Company>e-SUMMIT 2016</Company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UPSTART</dc:title>
  <dc:subject>EXECUTIVE SUMMARY</dc:subject>
  <dc:creator>Yash Jain</dc:creator>
  <cp:lastModifiedBy>Yash Jain</cp:lastModifiedBy>
  <cp:revision>2</cp:revision>
  <dcterms:created xsi:type="dcterms:W3CDTF">2016-06-17T01:13:00Z</dcterms:created>
  <dcterms:modified xsi:type="dcterms:W3CDTF">2016-06-17T10:27:00Z</dcterms:modified>
</cp:coreProperties>
</file>